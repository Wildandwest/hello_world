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D81075" w:rsidRDefault="00D81075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D81075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ytuł"/>
                  <w:id w:val="-308007970"/>
                  <w:placeholder>
                    <w:docPart w:val="91EE3A41CD544F4181BD55850695C7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81075" w:rsidRDefault="00B2317D" w:rsidP="00B2317D">
                    <w:pPr>
                      <w:pStyle w:val="Tytu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GIT(HUB)</w:t>
                    </w:r>
                    <w:r w:rsidR="002D7208">
                      <w:rPr>
                        <w:sz w:val="96"/>
                      </w:rPr>
                      <w:t xml:space="preserve"> – NAUKA</w:t>
                    </w:r>
                  </w:p>
                </w:sdtContent>
              </w:sdt>
            </w:tc>
          </w:tr>
          <w:tr w:rsidR="00D81075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Podtytuł"/>
                  <w:id w:val="758173203"/>
                  <w:placeholder>
                    <w:docPart w:val="95760F38D510464BAE22F67DE09125D3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D81075" w:rsidRDefault="002D7208">
                    <w:pPr>
                      <w:pStyle w:val="Podtytu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Podstawowe komendy</w:t>
                    </w:r>
                  </w:p>
                </w:sdtContent>
              </w:sdt>
            </w:tc>
          </w:tr>
          <w:tr w:rsidR="00D81075">
            <w:tc>
              <w:tcPr>
                <w:tcW w:w="0" w:type="auto"/>
                <w:vAlign w:val="bottom"/>
              </w:tcPr>
              <w:p w:rsidR="00D81075" w:rsidRDefault="00D81075"/>
            </w:tc>
          </w:tr>
          <w:tr w:rsidR="00D81075">
            <w:tc>
              <w:tcPr>
                <w:tcW w:w="0" w:type="auto"/>
                <w:vAlign w:val="bottom"/>
              </w:tcPr>
              <w:sdt>
                <w:sdtPr>
                  <w:alias w:val="Streszczenie"/>
                  <w:id w:val="553592755"/>
                  <w:placeholder>
                    <w:docPart w:val="13D40792322D4412BE9EB3D5B1E002B4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D81075" w:rsidRDefault="00233725">
                    <w:pPr>
                      <w:jc w:val="center"/>
                    </w:pPr>
                    <w:r>
                      <w:t>[Wpisz tutaj streszczenie dokumentu. Streszczenie to zwykle krótkie podsumowanie zawartości dokumentu. Wpisz tutaj streszczenie dokumentu. Streszczenie to zwykle krótkie podsumowanie zawartości dokumentu.]</w:t>
                    </w:r>
                  </w:p>
                </w:sdtContent>
              </w:sdt>
            </w:tc>
          </w:tr>
          <w:tr w:rsidR="00D81075">
            <w:tc>
              <w:tcPr>
                <w:tcW w:w="0" w:type="auto"/>
                <w:vAlign w:val="bottom"/>
              </w:tcPr>
              <w:p w:rsidR="00D81075" w:rsidRDefault="00D81075">
                <w:pPr>
                  <w:jc w:val="center"/>
                </w:pPr>
              </w:p>
            </w:tc>
          </w:tr>
        </w:tbl>
        <w:p w:rsidR="00D81075" w:rsidRDefault="00233725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ytuł"/>
        <w:id w:val="598529223"/>
        <w:placeholder>
          <w:docPart w:val="91EE3A41CD544F4181BD55850695C7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D81075" w:rsidRDefault="00B2317D">
          <w:pPr>
            <w:pStyle w:val="Tytu"/>
          </w:pPr>
          <w:r>
            <w:t>GIT(HUB) – NAUKA</w:t>
          </w:r>
        </w:p>
      </w:sdtContent>
    </w:sdt>
    <w:p w:rsidR="00D81075" w:rsidRDefault="00233725">
      <w:pPr>
        <w:pStyle w:val="Podtytu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posOffset>4476750</wp:posOffset>
                </wp:positionH>
                <wp:positionV relativeFrom="margin">
                  <wp:posOffset>-193040</wp:posOffset>
                </wp:positionV>
                <wp:extent cx="1920240" cy="4381500"/>
                <wp:effectExtent l="0" t="0" r="3810" b="0"/>
                <wp:wrapSquare wrapText="bothSides"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381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075" w:rsidRDefault="00EA45AD">
                            <w:pPr>
                              <w:pStyle w:val="Nagwek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GITHUB</w:t>
                            </w:r>
                          </w:p>
                          <w:p w:rsidR="00D81075" w:rsidRDefault="00233725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D81075" w:rsidRPr="00EA45AD" w:rsidRDefault="00EA45AD" w:rsidP="00EA45AD">
                            <w:pPr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 xml:space="preserve">Jest to </w:t>
                            </w:r>
                            <w:r w:rsidRPr="00EA45AD">
                              <w:rPr>
                                <w:color w:val="2F5897" w:themeColor="text2"/>
                              </w:rPr>
                              <w:t>hostingowy serwis internetowy</w:t>
                            </w:r>
                            <w:r w:rsidRPr="00EA45AD">
                              <w:t xml:space="preserve"> </w:t>
                            </w:r>
                            <w:r w:rsidRPr="00EA45AD">
                              <w:rPr>
                                <w:color w:val="2F5897" w:themeColor="text2"/>
                              </w:rPr>
                              <w:t>przeznaczony dla projektów programistycznych wykorzystujących system kontroli wersji Git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. </w:t>
                            </w:r>
                            <w:proofErr w:type="spellStart"/>
                            <w:r w:rsidRPr="00EA45AD">
                              <w:rPr>
                                <w:color w:val="2F5897" w:themeColor="text2"/>
                              </w:rPr>
                              <w:t>Github</w:t>
                            </w:r>
                            <w:proofErr w:type="spellEnd"/>
                            <w:r w:rsidRPr="00EA45AD">
                              <w:rPr>
                                <w:color w:val="2F5897" w:themeColor="text2"/>
                              </w:rPr>
                              <w:t xml:space="preserve"> udostępnia także usługę </w:t>
                            </w:r>
                            <w:proofErr w:type="spellStart"/>
                            <w:r w:rsidRPr="00EA45AD">
                              <w:rPr>
                                <w:color w:val="2F5897" w:themeColor="text2"/>
                              </w:rPr>
                              <w:t>gist</w:t>
                            </w:r>
                            <w:proofErr w:type="spellEnd"/>
                            <w:r w:rsidRPr="00EA45AD">
                              <w:rPr>
                                <w:color w:val="2F5897" w:themeColor="text2"/>
                              </w:rPr>
                              <w:t>, służącą do szybkiego tworzenia małych repozytoriów (są to pełnoprawne repozytoria gita).</w:t>
                            </w:r>
                          </w:p>
                          <w:p w:rsidR="00D81075" w:rsidRDefault="00D81075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6" style="position:absolute;margin-left:352.5pt;margin-top:-15.2pt;width:151.2pt;height:345pt;z-index:251659264;visibility:visible;mso-wrap-style:square;mso-width-percent:300;mso-height-percent:0;mso-wrap-distance-left:21.6pt;mso-wrap-distance-top:0;mso-wrap-distance-right:9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" fillcolor="#e4e9ef [3214]" stroked="f" strokeweight="2.25pt">
                <v:fill opacity="55769f"/>
                <v:textbox inset="14.4pt,36pt,14.4pt,10.8pt">
                  <w:txbxContent>
                    <w:p w:rsidR="00D81075" w:rsidRDefault="00EA45AD">
                      <w:pPr>
                        <w:pStyle w:val="Nagwek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GITHUB</w:t>
                      </w:r>
                    </w:p>
                    <w:p w:rsidR="00D81075" w:rsidRDefault="00233725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D81075" w:rsidRPr="00EA45AD" w:rsidRDefault="00EA45AD" w:rsidP="00EA45AD">
                      <w:pPr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 xml:space="preserve">Jest to </w:t>
                      </w:r>
                      <w:r w:rsidRPr="00EA45AD">
                        <w:rPr>
                          <w:color w:val="2F5897" w:themeColor="text2"/>
                        </w:rPr>
                        <w:t>hostingowy serwis internetowy</w:t>
                      </w:r>
                      <w:r w:rsidRPr="00EA45AD">
                        <w:t xml:space="preserve"> </w:t>
                      </w:r>
                      <w:r w:rsidRPr="00EA45AD">
                        <w:rPr>
                          <w:color w:val="2F5897" w:themeColor="text2"/>
                        </w:rPr>
                        <w:t>przeznaczony dla projektów programistycznych wykorzystujących system kontroli wersji Git</w:t>
                      </w:r>
                      <w:r>
                        <w:rPr>
                          <w:color w:val="2F5897" w:themeColor="text2"/>
                        </w:rPr>
                        <w:t xml:space="preserve">. </w:t>
                      </w:r>
                      <w:proofErr w:type="spellStart"/>
                      <w:r w:rsidRPr="00EA45AD">
                        <w:rPr>
                          <w:color w:val="2F5897" w:themeColor="text2"/>
                        </w:rPr>
                        <w:t>Github</w:t>
                      </w:r>
                      <w:proofErr w:type="spellEnd"/>
                      <w:r w:rsidRPr="00EA45AD">
                        <w:rPr>
                          <w:color w:val="2F5897" w:themeColor="text2"/>
                        </w:rPr>
                        <w:t xml:space="preserve"> udostępnia także usługę </w:t>
                      </w:r>
                      <w:proofErr w:type="spellStart"/>
                      <w:r w:rsidRPr="00EA45AD">
                        <w:rPr>
                          <w:color w:val="2F5897" w:themeColor="text2"/>
                        </w:rPr>
                        <w:t>gist</w:t>
                      </w:r>
                      <w:proofErr w:type="spellEnd"/>
                      <w:r w:rsidRPr="00EA45AD">
                        <w:rPr>
                          <w:color w:val="2F5897" w:themeColor="text2"/>
                        </w:rPr>
                        <w:t>, służącą do szybkiego tworzenia małych repozytoriów (są to pełnoprawne repozytoria gita).</w:t>
                      </w:r>
                    </w:p>
                    <w:p w:rsidR="00D81075" w:rsidRDefault="00D81075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Podtytuł"/>
          <w:id w:val="-723052804"/>
          <w:placeholder>
            <w:docPart w:val="95760F38D510464BAE22F67DE09125D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2D7208">
            <w:t>Podstawowe komendy</w:t>
          </w:r>
        </w:sdtContent>
      </w:sdt>
    </w:p>
    <w:p w:rsidR="00D81075" w:rsidRDefault="00EE0FA4" w:rsidP="002D7208">
      <w:pPr>
        <w:pStyle w:val="Podtytu"/>
      </w:pPr>
      <w:r>
        <w:t>Wszystko o plikach i katalogach</w:t>
      </w:r>
      <w:r w:rsidR="002D7208">
        <w:t>.</w:t>
      </w:r>
    </w:p>
    <w:p w:rsidR="00EE0FA4" w:rsidRPr="00194458" w:rsidRDefault="002D7208" w:rsidP="002D7208">
      <w:pPr>
        <w:rPr>
          <w:rFonts w:ascii="Lucida Console" w:hAnsi="Lucida Console"/>
          <w:sz w:val="18"/>
        </w:rPr>
      </w:pPr>
      <w:r w:rsidRPr="00194458">
        <w:rPr>
          <w:rFonts w:ascii="Lucida Console" w:hAnsi="Lucida Console"/>
          <w:sz w:val="18"/>
        </w:rPr>
        <w:t xml:space="preserve">Do tworzenia katalogów wykorzystywane jest polecenie </w:t>
      </w:r>
      <w:proofErr w:type="spellStart"/>
      <w:r w:rsidRPr="00194458">
        <w:rPr>
          <w:rFonts w:ascii="Lucida Console" w:hAnsi="Lucida Console"/>
          <w:sz w:val="18"/>
        </w:rPr>
        <w:t>mkdir</w:t>
      </w:r>
      <w:proofErr w:type="spellEnd"/>
      <w:r w:rsidRPr="00194458">
        <w:rPr>
          <w:rFonts w:ascii="Lucida Console" w:hAnsi="Lucida Console"/>
          <w:sz w:val="18"/>
        </w:rPr>
        <w:t xml:space="preserve">. Do wykonania polecenia wymagane są uprawnienia administratora. </w:t>
      </w:r>
    </w:p>
    <w:p w:rsidR="00EE0FA4" w:rsidRPr="00EE0FA4" w:rsidRDefault="00EE0FA4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highlight w:val="black"/>
          <w:lang w:val="en-US"/>
        </w:rPr>
      </w:pPr>
      <w:proofErr w:type="spellStart"/>
      <w:r w:rsidRPr="00EE0FA4">
        <w:rPr>
          <w:rFonts w:ascii="Lucida Console" w:hAnsi="Lucida Console" w:cs="Lucida Console"/>
          <w:color w:val="00BF00"/>
          <w:sz w:val="18"/>
          <w:szCs w:val="18"/>
          <w:highlight w:val="black"/>
          <w:lang w:val="en-US"/>
        </w:rPr>
        <w:t>Dominik@weirdFISH</w:t>
      </w:r>
      <w:proofErr w:type="spellEnd"/>
      <w:r w:rsidRPr="00EE0FA4">
        <w:rPr>
          <w:rFonts w:ascii="Lucida Console" w:hAnsi="Lucida Console" w:cs="Lucida Console"/>
          <w:color w:val="00BF00"/>
          <w:sz w:val="18"/>
          <w:szCs w:val="18"/>
          <w:highlight w:val="black"/>
          <w:lang w:val="en-US"/>
        </w:rPr>
        <w:t xml:space="preserve">_ </w:t>
      </w:r>
      <w:r w:rsidRPr="00EE0FA4">
        <w:rPr>
          <w:rFonts w:ascii="Lucida Console" w:hAnsi="Lucida Console" w:cs="Lucida Console"/>
          <w:color w:val="BF00BF"/>
          <w:sz w:val="18"/>
          <w:szCs w:val="18"/>
          <w:highlight w:val="black"/>
          <w:lang w:val="en-US"/>
        </w:rPr>
        <w:t xml:space="preserve">MINGW64 </w:t>
      </w:r>
      <w:r w:rsidRPr="00EE0FA4">
        <w:rPr>
          <w:rFonts w:ascii="Lucida Console" w:hAnsi="Lucida Console" w:cs="Lucida Console"/>
          <w:color w:val="BFBF00"/>
          <w:sz w:val="18"/>
          <w:szCs w:val="18"/>
          <w:highlight w:val="black"/>
          <w:lang w:val="en-US"/>
        </w:rPr>
        <w:t>~</w:t>
      </w:r>
    </w:p>
    <w:p w:rsidR="00EE0FA4" w:rsidRDefault="00EE0FA4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  <w:lang w:val="en-US"/>
        </w:rPr>
      </w:pPr>
      <w:r w:rsidRPr="00EE0FA4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  <w:lang w:val="en-US"/>
        </w:rPr>
        <w:t xml:space="preserve">$ </w:t>
      </w:r>
      <w:proofErr w:type="spellStart"/>
      <w:r w:rsidRPr="00EE0FA4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  <w:lang w:val="en-US"/>
        </w:rPr>
        <w:t>mkdir</w:t>
      </w:r>
      <w:proofErr w:type="spellEnd"/>
      <w:r w:rsidRPr="00EE0FA4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  <w:lang w:val="en-US"/>
        </w:rPr>
        <w:t xml:space="preserve"> </w:t>
      </w:r>
      <w:proofErr w:type="spellStart"/>
      <w:r w:rsidRPr="00EE0FA4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  <w:lang w:val="en-US"/>
        </w:rPr>
        <w:t>nowy_folder</w:t>
      </w:r>
      <w:proofErr w:type="spellEnd"/>
    </w:p>
    <w:p w:rsidR="00EE0FA4" w:rsidRDefault="00EE0FA4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  <w:lang w:val="en-US"/>
        </w:rPr>
      </w:pPr>
    </w:p>
    <w:p w:rsidR="00EE0FA4" w:rsidRDefault="00EE0FA4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0FA4">
        <w:rPr>
          <w:rFonts w:ascii="Lucida Console" w:hAnsi="Lucida Console" w:cs="Lucida Console"/>
          <w:sz w:val="18"/>
          <w:szCs w:val="18"/>
        </w:rPr>
        <w:t xml:space="preserve">Należy zaznaczyć iż wpisanie </w:t>
      </w:r>
      <w:r w:rsidRPr="00EE0FA4">
        <w:rPr>
          <w:rFonts w:ascii="Lucida Console" w:hAnsi="Lucida Console" w:cs="Lucida Console"/>
          <w:i/>
          <w:sz w:val="18"/>
          <w:szCs w:val="18"/>
        </w:rPr>
        <w:t xml:space="preserve">$ </w:t>
      </w:r>
      <w:proofErr w:type="spellStart"/>
      <w:r w:rsidRPr="00EE0FA4">
        <w:rPr>
          <w:rFonts w:ascii="Lucida Console" w:hAnsi="Lucida Console" w:cs="Lucida Console"/>
          <w:i/>
          <w:sz w:val="18"/>
          <w:szCs w:val="18"/>
        </w:rPr>
        <w:t>mkdir</w:t>
      </w:r>
      <w:proofErr w:type="spellEnd"/>
      <w:r w:rsidRPr="00EE0FA4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E0FA4">
        <w:rPr>
          <w:rFonts w:ascii="Lucida Console" w:hAnsi="Lucida Console" w:cs="Lucida Console"/>
          <w:b/>
          <w:i/>
          <w:sz w:val="18"/>
          <w:szCs w:val="18"/>
        </w:rPr>
        <w:t>nowy folder</w:t>
      </w:r>
      <w:r>
        <w:rPr>
          <w:rFonts w:ascii="Lucida Console" w:hAnsi="Lucida Console" w:cs="Lucida Console"/>
          <w:i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spowoduje stworzenie dwóch folderów. Pierwszego </w:t>
      </w:r>
      <w:r w:rsidRPr="00EE0FA4">
        <w:rPr>
          <w:rFonts w:ascii="Lucida Console" w:hAnsi="Lucida Console" w:cs="Lucida Console"/>
          <w:b/>
          <w:i/>
          <w:sz w:val="18"/>
          <w:szCs w:val="18"/>
        </w:rPr>
        <w:t>nowy</w:t>
      </w:r>
      <w:r>
        <w:rPr>
          <w:rFonts w:ascii="Lucida Console" w:hAnsi="Lucida Console" w:cs="Lucida Console"/>
          <w:sz w:val="18"/>
          <w:szCs w:val="18"/>
        </w:rPr>
        <w:t xml:space="preserve"> drugiego</w:t>
      </w:r>
      <w:r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E0FA4">
        <w:rPr>
          <w:rFonts w:ascii="Lucida Console" w:hAnsi="Lucida Console" w:cs="Lucida Console"/>
          <w:b/>
          <w:i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EE0FA4" w:rsidRDefault="00194458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Nowy plik tworzymy wpisując polecenie: </w:t>
      </w:r>
    </w:p>
    <w:p w:rsidR="00194458" w:rsidRDefault="00194458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458" w:rsidRPr="00914CCA" w:rsidRDefault="00194458" w:rsidP="00194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 w:rsidRPr="00914CCA">
        <w:rPr>
          <w:rFonts w:ascii="Lucida Console" w:hAnsi="Lucida Console" w:cs="Lucida Console"/>
          <w:color w:val="00BF00"/>
          <w:sz w:val="18"/>
          <w:szCs w:val="18"/>
        </w:rPr>
        <w:t>Dominik@weirdFISH</w:t>
      </w:r>
      <w:proofErr w:type="spellEnd"/>
      <w:r w:rsidRPr="00914CCA">
        <w:rPr>
          <w:rFonts w:ascii="Lucida Console" w:hAnsi="Lucida Console" w:cs="Lucida Console"/>
          <w:color w:val="00BF00"/>
          <w:sz w:val="18"/>
          <w:szCs w:val="18"/>
        </w:rPr>
        <w:t xml:space="preserve">_ </w:t>
      </w:r>
      <w:r w:rsidRPr="00914CC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14CCA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94458" w:rsidRPr="00914CCA" w:rsidRDefault="00194458" w:rsidP="00194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4CCA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14CCA">
        <w:rPr>
          <w:rFonts w:ascii="Lucida Console" w:hAnsi="Lucida Console" w:cs="Lucida Console"/>
          <w:sz w:val="18"/>
          <w:szCs w:val="18"/>
        </w:rPr>
        <w:t>touch</w:t>
      </w:r>
      <w:proofErr w:type="spellEnd"/>
      <w:r w:rsidRPr="00914CCA">
        <w:rPr>
          <w:rFonts w:ascii="Lucida Console" w:hAnsi="Lucida Console" w:cs="Lucida Console"/>
          <w:sz w:val="18"/>
          <w:szCs w:val="18"/>
        </w:rPr>
        <w:t xml:space="preserve"> plik.txt</w:t>
      </w:r>
    </w:p>
    <w:p w:rsidR="00EE0FA4" w:rsidRPr="00914CCA" w:rsidRDefault="00EE0FA4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458" w:rsidRDefault="00194458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4458">
        <w:rPr>
          <w:rFonts w:ascii="Lucida Console" w:hAnsi="Lucida Console" w:cs="Lucida Console"/>
          <w:sz w:val="18"/>
          <w:szCs w:val="18"/>
        </w:rPr>
        <w:t>Jest to bezpieczna</w:t>
      </w:r>
      <w:r>
        <w:rPr>
          <w:rFonts w:ascii="Lucida Console" w:hAnsi="Lucida Console" w:cs="Lucida Console"/>
          <w:sz w:val="18"/>
          <w:szCs w:val="18"/>
        </w:rPr>
        <w:t xml:space="preserve"> metoda,</w:t>
      </w:r>
      <w:r w:rsidRPr="00194458">
        <w:rPr>
          <w:rFonts w:ascii="Lucida Console" w:hAnsi="Lucida Console" w:cs="Lucida Console"/>
          <w:sz w:val="18"/>
          <w:szCs w:val="18"/>
        </w:rPr>
        <w:t xml:space="preserve"> gdyż w przypadku</w:t>
      </w:r>
      <w:r>
        <w:rPr>
          <w:rFonts w:ascii="Lucida Console" w:hAnsi="Lucida Console" w:cs="Lucida Console"/>
          <w:sz w:val="18"/>
          <w:szCs w:val="18"/>
        </w:rPr>
        <w:t>,</w:t>
      </w:r>
      <w:r w:rsidRPr="00194458">
        <w:rPr>
          <w:rFonts w:ascii="Lucida Console" w:hAnsi="Lucida Console" w:cs="Lucida Console"/>
          <w:sz w:val="18"/>
          <w:szCs w:val="18"/>
        </w:rPr>
        <w:t xml:space="preserve"> gdy plik o takiej nazwie już istnieje nie zost</w:t>
      </w:r>
      <w:r>
        <w:rPr>
          <w:rFonts w:ascii="Lucida Console" w:hAnsi="Lucida Console" w:cs="Lucida Console"/>
          <w:sz w:val="18"/>
          <w:szCs w:val="18"/>
        </w:rPr>
        <w:t xml:space="preserve">aje on nadpisywany przez nowo powstały. Inną opcją jest wpisanie polecenia </w:t>
      </w:r>
    </w:p>
    <w:p w:rsidR="00194458" w:rsidRPr="00194458" w:rsidRDefault="00194458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458" w:rsidRDefault="00194458" w:rsidP="00194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Dominik@weirdFISH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_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94458" w:rsidRDefault="00194458" w:rsidP="00194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&gt; plik.txt</w:t>
      </w:r>
    </w:p>
    <w:p w:rsidR="00194458" w:rsidRDefault="00194458" w:rsidP="00194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0FA4" w:rsidRDefault="00194458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Tworzy ono nowy plik.txt</w:t>
      </w:r>
      <w:r w:rsidR="0011790F">
        <w:rPr>
          <w:rFonts w:ascii="Lucida Console" w:hAnsi="Lucida Console" w:cs="Lucida Console"/>
          <w:sz w:val="18"/>
          <w:szCs w:val="18"/>
        </w:rPr>
        <w:t xml:space="preserve"> nadpisując dane.</w:t>
      </w:r>
      <w:r w:rsidR="00914CCA">
        <w:rPr>
          <w:rFonts w:ascii="Lucida Console" w:hAnsi="Lucida Console" w:cs="Lucida Console"/>
          <w:sz w:val="18"/>
          <w:szCs w:val="18"/>
        </w:rPr>
        <w:t xml:space="preserve"> Jeżeli chcemy dopisać ciąg znaków do istniejącego już pliku nie używając edytora możemy to zrobić tak:</w:t>
      </w:r>
    </w:p>
    <w:p w:rsidR="00914CCA" w:rsidRDefault="00914CCA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CCA" w:rsidRDefault="00914CCA" w:rsidP="00914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Dominik@weirdFISH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_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14CCA" w:rsidRDefault="00914CCA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123 </w:t>
      </w:r>
      <w:r>
        <w:rPr>
          <w:rFonts w:ascii="Lucida Console" w:hAnsi="Lucida Console" w:cs="Lucida Console"/>
          <w:sz w:val="18"/>
          <w:szCs w:val="18"/>
        </w:rPr>
        <w:t>&gt;&gt; plik.txt</w:t>
      </w:r>
    </w:p>
    <w:p w:rsidR="0011790F" w:rsidRDefault="0011790F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CCA" w:rsidRDefault="00914CCA" w:rsidP="00EE0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 ten sposób do istniejącego już w pliku ciągu znaku zostaje dopisany nowy w nowej linijce.</w:t>
      </w:r>
    </w:p>
    <w:p w:rsidR="0011790F" w:rsidRPr="0011790F" w:rsidRDefault="0011790F" w:rsidP="0011790F">
      <w:pPr>
        <w:pStyle w:val="Domylny"/>
      </w:pPr>
      <w:r w:rsidRPr="0011790F">
        <w:t xml:space="preserve">Do edycji plików tekstowych wykorzystywany jest edytor </w:t>
      </w:r>
      <w:proofErr w:type="spellStart"/>
      <w:r w:rsidRPr="0011790F">
        <w:t>Vim</w:t>
      </w:r>
      <w:proofErr w:type="spellEnd"/>
      <w:r w:rsidRPr="0011790F">
        <w:t>. Aby zacząć edycję pliku wystarczy wpisać.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Dominik@weirdFISH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_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vim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nazwa_pliku.txt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 przypadku gdy podany plik nie istnieje zostanie on automatycznie utworzony. Po zatwierdzeniu zostaje włączony edytor:</w:t>
      </w:r>
    </w:p>
    <w:p w:rsidR="00125388" w:rsidRPr="00377DFF" w:rsidRDefault="00125388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377DFF" w:rsidRDefault="00377DF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55555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555555"/>
          <w:sz w:val="18"/>
          <w:szCs w:val="18"/>
          <w:highlight w:val="lightGray"/>
        </w:rPr>
        <w:t xml:space="preserve">~/nazwa_pliku.txt [unix] (00:59 01/01/1970)                                                                              0,0-1 </w:t>
      </w:r>
      <w:proofErr w:type="spellStart"/>
      <w:r>
        <w:rPr>
          <w:rFonts w:ascii="Lucida Console" w:hAnsi="Lucida Console" w:cs="Lucida Console"/>
          <w:color w:val="555555"/>
          <w:sz w:val="18"/>
          <w:szCs w:val="18"/>
          <w:highlight w:val="lightGray"/>
        </w:rPr>
        <w:t>All</w:t>
      </w:r>
      <w:proofErr w:type="spellEnd"/>
    </w:p>
    <w:p w:rsidR="0011790F" w:rsidRDefault="0011790F" w:rsidP="001179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"nazwa_pliku.txt" [New File]</w:t>
      </w:r>
    </w:p>
    <w:p w:rsidR="00D81075" w:rsidRDefault="00D81075" w:rsidP="0011790F">
      <w:pPr>
        <w:pStyle w:val="Domylny"/>
      </w:pPr>
    </w:p>
    <w:p w:rsidR="0011790F" w:rsidRDefault="0011790F" w:rsidP="0011790F">
      <w:pPr>
        <w:pStyle w:val="Domylny"/>
      </w:pPr>
      <w:r>
        <w:t xml:space="preserve">Aby zacząć pisać należy nacisnąć </w:t>
      </w:r>
      <w:r w:rsidRPr="0011790F">
        <w:rPr>
          <w:b/>
        </w:rPr>
        <w:t>I</w:t>
      </w:r>
      <w:r>
        <w:rPr>
          <w:b/>
        </w:rPr>
        <w:t>[insert]</w:t>
      </w:r>
      <w:r>
        <w:t xml:space="preserve"> na klawiaturze. Gdy uznamy, że zakończyliśmy pracę wciskamy przycisk </w:t>
      </w:r>
      <w:proofErr w:type="spellStart"/>
      <w:r>
        <w:rPr>
          <w:b/>
        </w:rPr>
        <w:t>Esc</w:t>
      </w:r>
      <w:proofErr w:type="spellEnd"/>
      <w:r>
        <w:t xml:space="preserve">. Każdą akcję należy poprzedzić znakiem </w:t>
      </w:r>
      <w:r w:rsidRPr="0011790F">
        <w:rPr>
          <w:b/>
        </w:rPr>
        <w:t>:</w:t>
      </w:r>
      <w:r>
        <w:t xml:space="preserve">. Tak więc jeżeli chcemy zapisać nasz plik wpisujemy </w:t>
      </w:r>
      <w:r w:rsidRPr="0011790F">
        <w:rPr>
          <w:b/>
        </w:rPr>
        <w:t>:w</w:t>
      </w:r>
      <w:r>
        <w:t>, jeżeli zapisać i wyjść</w:t>
      </w:r>
      <w:r w:rsidR="00377DFF">
        <w:t xml:space="preserve"> </w:t>
      </w:r>
      <w:r w:rsidRPr="00666583">
        <w:rPr>
          <w:b/>
        </w:rPr>
        <w:t>:x</w:t>
      </w:r>
      <w:r w:rsidR="00666583">
        <w:t xml:space="preserve">. </w:t>
      </w:r>
      <w:proofErr w:type="spellStart"/>
      <w:r w:rsidR="00666583">
        <w:t>Vim</w:t>
      </w:r>
      <w:proofErr w:type="spellEnd"/>
      <w:r w:rsidR="00666583">
        <w:t xml:space="preserve"> umożliwia również na mapowanie poleceń dzięki czemu możemy ustalić, że np. podwójne kliknięcie przycisku </w:t>
      </w:r>
      <w:proofErr w:type="spellStart"/>
      <w:r w:rsidR="00666583" w:rsidRPr="00666583">
        <w:rPr>
          <w:b/>
        </w:rPr>
        <w:t>Esc</w:t>
      </w:r>
      <w:proofErr w:type="spellEnd"/>
      <w:r w:rsidR="00666583">
        <w:t xml:space="preserve"> spowoduje zapisanie i wyjście z edytora. </w:t>
      </w:r>
    </w:p>
    <w:p w:rsidR="00666583" w:rsidRDefault="00377DFF" w:rsidP="0011790F">
      <w:pPr>
        <w:pStyle w:val="Domylny"/>
      </w:pPr>
      <w:r>
        <w:rPr>
          <w:noProof/>
        </w:rPr>
        <w:lastRenderedPageBreak/>
        <mc:AlternateContent>
          <mc:Choice Requires="wps">
            <w:drawing>
              <wp:anchor distT="0" distB="0" distL="274320" distR="114300" simplePos="0" relativeHeight="251661312" behindDoc="0" locked="0" layoutInCell="1" allowOverlap="1" wp14:anchorId="66FFF569" wp14:editId="0476A60C">
                <wp:simplePos x="0" y="0"/>
                <wp:positionH relativeFrom="margin">
                  <wp:posOffset>-9525</wp:posOffset>
                </wp:positionH>
                <wp:positionV relativeFrom="margin">
                  <wp:posOffset>-802640</wp:posOffset>
                </wp:positionV>
                <wp:extent cx="1920240" cy="3000375"/>
                <wp:effectExtent l="0" t="0" r="3810" b="9525"/>
                <wp:wrapSquare wrapText="bothSides"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000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CCA" w:rsidRDefault="00914CCA" w:rsidP="00914CCA">
                            <w:pPr>
                              <w:pStyle w:val="Nagwek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Trudne słówka</w:t>
                            </w:r>
                          </w:p>
                          <w:p w:rsidR="00914CCA" w:rsidRDefault="00914CCA" w:rsidP="00914CCA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914CCA" w:rsidRPr="00EA45AD" w:rsidRDefault="00914CCA" w:rsidP="00914CCA">
                            <w:pPr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 xml:space="preserve">Repozytorium </w:t>
                            </w:r>
                            <w:r w:rsidRPr="00914CCA">
                              <w:rPr>
                                <w:color w:val="2F5897" w:themeColor="text2"/>
                              </w:rPr>
                              <w:t>– miejsce uporządkowanego przechowywania dokumentów, z których wszystkie przeznaczone są do udostępniania.</w:t>
                            </w:r>
                          </w:p>
                          <w:p w:rsidR="00914CCA" w:rsidRDefault="00914CCA" w:rsidP="00914CCA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FF569" id="Prostokąt 1" o:spid="_x0000_s1027" style="position:absolute;margin-left:-.75pt;margin-top:-63.2pt;width:151.2pt;height:236.25pt;z-index:251661312;visibility:visible;mso-wrap-style:square;mso-width-percent:300;mso-height-percent:0;mso-wrap-distance-left:21.6pt;mso-wrap-distance-top:0;mso-wrap-distance-right:9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" fillcolor="#e4e9ef [3214]" stroked="f" strokeweight="2.25pt">
                <v:fill opacity="55769f"/>
                <v:textbox inset="14.4pt,36pt,14.4pt,10.8pt">
                  <w:txbxContent>
                    <w:p w:rsidR="00914CCA" w:rsidRDefault="00914CCA" w:rsidP="00914CCA">
                      <w:pPr>
                        <w:pStyle w:val="Nagwek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Trudne słówka</w:t>
                      </w:r>
                    </w:p>
                    <w:p w:rsidR="00914CCA" w:rsidRDefault="00914CCA" w:rsidP="00914CCA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914CCA" w:rsidRPr="00EA45AD" w:rsidRDefault="00914CCA" w:rsidP="00914CCA">
                      <w:pPr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 xml:space="preserve">Repozytorium </w:t>
                      </w:r>
                      <w:r w:rsidRPr="00914CCA">
                        <w:rPr>
                          <w:color w:val="2F5897" w:themeColor="text2"/>
                        </w:rPr>
                        <w:t>– miejsce uporządkowanego przechowywania dokumentów, z których wszystkie przeznaczone są do udostępniania.</w:t>
                      </w:r>
                    </w:p>
                    <w:p w:rsidR="00914CCA" w:rsidRDefault="00914CCA" w:rsidP="00914CCA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66583" w:rsidRPr="00666583" w:rsidRDefault="00666583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55555"/>
          <w:sz w:val="18"/>
          <w:szCs w:val="18"/>
          <w:highlight w:val="lightGray"/>
          <w:lang w:val="en-US"/>
        </w:rPr>
      </w:pPr>
      <w:r w:rsidRPr="00666583">
        <w:rPr>
          <w:rFonts w:ascii="Lucida Console" w:hAnsi="Lucida Console" w:cs="Lucida Console"/>
          <w:color w:val="555555"/>
          <w:sz w:val="18"/>
          <w:szCs w:val="18"/>
          <w:highlight w:val="lightGray"/>
          <w:lang w:val="en-US"/>
        </w:rPr>
        <w:t>~/nazwa_pliku.txt [</w:t>
      </w:r>
      <w:proofErr w:type="spellStart"/>
      <w:r w:rsidRPr="00666583">
        <w:rPr>
          <w:rFonts w:ascii="Lucida Console" w:hAnsi="Lucida Console" w:cs="Lucida Console"/>
          <w:color w:val="555555"/>
          <w:sz w:val="18"/>
          <w:szCs w:val="18"/>
          <w:highlight w:val="lightGray"/>
          <w:lang w:val="en-US"/>
        </w:rPr>
        <w:t>unix</w:t>
      </w:r>
      <w:proofErr w:type="spellEnd"/>
      <w:r w:rsidRPr="00666583">
        <w:rPr>
          <w:rFonts w:ascii="Lucida Console" w:hAnsi="Lucida Console" w:cs="Lucida Console"/>
          <w:color w:val="555555"/>
          <w:sz w:val="18"/>
          <w:szCs w:val="18"/>
          <w:highlight w:val="lightGray"/>
          <w:lang w:val="en-US"/>
        </w:rPr>
        <w:t>] (14:23 08/04/2016)                                                                                9,1 All</w:t>
      </w:r>
    </w:p>
    <w:p w:rsidR="00666583" w:rsidRDefault="00666583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6583">
        <w:rPr>
          <w:rFonts w:ascii="Lucida Console" w:hAnsi="Lucida Console" w:cs="Lucida Console"/>
          <w:sz w:val="18"/>
          <w:szCs w:val="18"/>
          <w:lang w:val="en-US"/>
        </w:rPr>
        <w:t>:map &lt;Esc&gt;&lt;Esc&gt; :x&lt;CR&gt;</w:t>
      </w:r>
    </w:p>
    <w:p w:rsidR="00914CCA" w:rsidRDefault="00914CCA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66583" w:rsidRDefault="00666583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6583">
        <w:rPr>
          <w:rFonts w:ascii="Lucida Console" w:hAnsi="Lucida Console" w:cs="Lucida Console"/>
          <w:sz w:val="18"/>
          <w:szCs w:val="18"/>
        </w:rPr>
        <w:t xml:space="preserve">Takie mapowanie przycisków jest zapisywane </w:t>
      </w:r>
      <w:r>
        <w:rPr>
          <w:rFonts w:ascii="Lucida Console" w:hAnsi="Lucida Console" w:cs="Lucida Console"/>
          <w:sz w:val="18"/>
          <w:szCs w:val="18"/>
        </w:rPr>
        <w:t>tylko w pojedynczej sesji, więc po wyłączeniu edytora ustawienia są resetowane.</w:t>
      </w:r>
    </w:p>
    <w:p w:rsidR="00914CCA" w:rsidRDefault="00914CCA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CCA" w:rsidRDefault="00914CCA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 wyświetlenia ścieżki miejsca w którym się aktualnie znajdujemy wykorzystujemy polecenie </w:t>
      </w:r>
      <w:proofErr w:type="spellStart"/>
      <w:r w:rsidRPr="00914CCA">
        <w:rPr>
          <w:rFonts w:ascii="Lucida Console" w:hAnsi="Lucida Console" w:cs="Lucida Console"/>
          <w:b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14CCA" w:rsidRDefault="00914CCA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CCA" w:rsidRPr="00914CCA" w:rsidRDefault="00914CCA" w:rsidP="00666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CCA" w:rsidRPr="00914CCA" w:rsidRDefault="00914CCA" w:rsidP="00914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14CCA">
        <w:rPr>
          <w:rFonts w:ascii="Lucida Console" w:hAnsi="Lucida Console" w:cs="Lucida Console"/>
          <w:color w:val="00BF00"/>
          <w:sz w:val="18"/>
          <w:szCs w:val="18"/>
          <w:lang w:val="en-US"/>
        </w:rPr>
        <w:t>Dominik@weirdFISH</w:t>
      </w:r>
      <w:proofErr w:type="spellEnd"/>
      <w:r w:rsidRPr="00914CC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_ </w:t>
      </w:r>
      <w:r w:rsidRPr="00914CC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14CC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14CCA">
        <w:rPr>
          <w:rFonts w:ascii="Lucida Console" w:hAnsi="Lucida Console" w:cs="Lucida Console"/>
          <w:color w:val="BFBF00"/>
          <w:sz w:val="18"/>
          <w:szCs w:val="18"/>
          <w:lang w:val="en-US"/>
        </w:rPr>
        <w:t>nowy_folder</w:t>
      </w:r>
      <w:proofErr w:type="spellEnd"/>
      <w:r w:rsidRPr="00914CC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((adb5885...))</w:t>
      </w:r>
    </w:p>
    <w:p w:rsidR="00914CCA" w:rsidRPr="00914CCA" w:rsidRDefault="00914CCA" w:rsidP="00914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4CC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914CCA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</w:p>
    <w:p w:rsidR="00914CCA" w:rsidRPr="00914CCA" w:rsidRDefault="00914CCA" w:rsidP="00914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4CCA">
        <w:rPr>
          <w:rFonts w:ascii="Lucida Console" w:hAnsi="Lucida Console" w:cs="Lucida Console"/>
          <w:sz w:val="18"/>
          <w:szCs w:val="18"/>
          <w:lang w:val="en-US"/>
        </w:rPr>
        <w:t>/c/Users/Dominik/</w:t>
      </w:r>
      <w:proofErr w:type="spellStart"/>
      <w:r w:rsidRPr="00914CCA">
        <w:rPr>
          <w:rFonts w:ascii="Lucida Console" w:hAnsi="Lucida Console" w:cs="Lucida Console"/>
          <w:sz w:val="18"/>
          <w:szCs w:val="18"/>
          <w:lang w:val="en-US"/>
        </w:rPr>
        <w:t>nowy_folder</w:t>
      </w:r>
      <w:proofErr w:type="spellEnd"/>
    </w:p>
    <w:p w:rsidR="00666583" w:rsidRDefault="00666583" w:rsidP="0011790F">
      <w:pPr>
        <w:pStyle w:val="Domylny"/>
        <w:rPr>
          <w:lang w:val="en-US"/>
        </w:rPr>
      </w:pPr>
    </w:p>
    <w:p w:rsidR="00914CCA" w:rsidRDefault="00914CCA" w:rsidP="0011790F">
      <w:pPr>
        <w:pStyle w:val="Domylny"/>
      </w:pPr>
      <w:r w:rsidRPr="00914CCA">
        <w:t xml:space="preserve">Aby wyświetlić wszystkie pliki </w:t>
      </w:r>
      <w:r w:rsidR="009854A1">
        <w:t xml:space="preserve">w aktualnej ścieżce wpisujemy polecenie </w:t>
      </w:r>
      <w:proofErr w:type="spellStart"/>
      <w:r w:rsidR="009854A1" w:rsidRPr="009854A1">
        <w:rPr>
          <w:b/>
        </w:rPr>
        <w:t>ls</w:t>
      </w:r>
      <w:proofErr w:type="spellEnd"/>
      <w:r w:rsidR="009854A1">
        <w:t>.</w:t>
      </w:r>
    </w:p>
    <w:p w:rsidR="009854A1" w:rsidRDefault="009854A1" w:rsidP="0011790F">
      <w:pPr>
        <w:pStyle w:val="Domylny"/>
      </w:pPr>
    </w:p>
    <w:p w:rsidR="009854A1" w:rsidRDefault="009854A1" w:rsidP="0011790F">
      <w:pPr>
        <w:pStyle w:val="Domylny"/>
      </w:pPr>
    </w:p>
    <w:p w:rsidR="009854A1" w:rsidRPr="009854A1" w:rsidRDefault="009854A1" w:rsidP="00985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854A1">
        <w:rPr>
          <w:rFonts w:ascii="Lucida Console" w:hAnsi="Lucida Console" w:cs="Lucida Console"/>
          <w:color w:val="00BF00"/>
          <w:sz w:val="18"/>
          <w:szCs w:val="18"/>
          <w:lang w:val="en-US"/>
        </w:rPr>
        <w:t>Dominik@weirdFISH</w:t>
      </w:r>
      <w:proofErr w:type="spellEnd"/>
      <w:r w:rsidRPr="009854A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_ </w:t>
      </w:r>
      <w:r w:rsidRPr="009854A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854A1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854A1">
        <w:rPr>
          <w:rFonts w:ascii="Lucida Console" w:hAnsi="Lucida Console" w:cs="Lucida Console"/>
          <w:color w:val="BFBF00"/>
          <w:sz w:val="18"/>
          <w:szCs w:val="18"/>
          <w:lang w:val="en-US"/>
        </w:rPr>
        <w:t>nowy_folder</w:t>
      </w:r>
      <w:proofErr w:type="spellEnd"/>
      <w:r w:rsidRPr="009854A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((adb5885...))</w:t>
      </w:r>
    </w:p>
    <w:p w:rsidR="009854A1" w:rsidRPr="009854A1" w:rsidRDefault="009854A1" w:rsidP="00985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54A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9854A1" w:rsidRPr="009854A1" w:rsidRDefault="009854A1" w:rsidP="00985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54A1">
        <w:rPr>
          <w:rFonts w:ascii="Lucida Console" w:hAnsi="Lucida Console" w:cs="Lucida Console"/>
          <w:sz w:val="18"/>
          <w:szCs w:val="18"/>
          <w:lang w:val="en-US"/>
        </w:rPr>
        <w:t xml:space="preserve">123  nowy.txt  pliczek2.txt  </w:t>
      </w:r>
      <w:proofErr w:type="spellStart"/>
      <w:r w:rsidRPr="009854A1">
        <w:rPr>
          <w:rFonts w:ascii="Lucida Console" w:hAnsi="Lucida Console" w:cs="Lucida Console"/>
          <w:sz w:val="18"/>
          <w:szCs w:val="18"/>
          <w:lang w:val="en-US"/>
        </w:rPr>
        <w:t>qweqwe</w:t>
      </w:r>
      <w:proofErr w:type="spellEnd"/>
      <w:r w:rsidRPr="009854A1">
        <w:rPr>
          <w:rFonts w:ascii="Lucida Console" w:hAnsi="Lucida Console" w:cs="Lucida Console"/>
          <w:sz w:val="18"/>
          <w:szCs w:val="18"/>
          <w:lang w:val="en-US"/>
        </w:rPr>
        <w:t xml:space="preserve">  README.md</w:t>
      </w:r>
    </w:p>
    <w:p w:rsidR="009854A1" w:rsidRDefault="009854A1" w:rsidP="0011790F">
      <w:pPr>
        <w:pStyle w:val="Domylny"/>
        <w:rPr>
          <w:lang w:val="en-US"/>
        </w:rPr>
      </w:pPr>
    </w:p>
    <w:p w:rsidR="009854A1" w:rsidRDefault="009854A1" w:rsidP="0011790F">
      <w:pPr>
        <w:pStyle w:val="Domylny"/>
        <w:rPr>
          <w:b/>
        </w:rPr>
      </w:pPr>
      <w:r w:rsidRPr="009854A1">
        <w:t xml:space="preserve">Polecenie </w:t>
      </w:r>
      <w:proofErr w:type="spellStart"/>
      <w:r w:rsidRPr="009854A1">
        <w:rPr>
          <w:b/>
        </w:rPr>
        <w:t>ls</w:t>
      </w:r>
      <w:proofErr w:type="spellEnd"/>
      <w:r w:rsidRPr="009854A1">
        <w:t xml:space="preserve"> udostępnia również dodatkowe </w:t>
      </w:r>
      <w:r>
        <w:t xml:space="preserve">opcje. </w:t>
      </w:r>
      <w:r w:rsidRPr="009854A1">
        <w:rPr>
          <w:b/>
        </w:rPr>
        <w:t>–a</w:t>
      </w:r>
      <w:r>
        <w:t xml:space="preserve"> wyświetla wszystkie nazwy plików i folderów w aktualnym folderze. </w:t>
      </w:r>
      <w:r w:rsidRPr="00F17699">
        <w:rPr>
          <w:b/>
        </w:rPr>
        <w:t>–al</w:t>
      </w:r>
      <w:r>
        <w:t xml:space="preserve"> wyświetla wszystkie pliki i foldery wylistowane, wraz z dodatkowymi informacjami. Kolejno są to: </w:t>
      </w:r>
      <w:r w:rsidRPr="00F17699">
        <w:rPr>
          <w:b/>
        </w:rPr>
        <w:t>uprawnienia do pliku/folderu</w:t>
      </w:r>
      <w:r w:rsidR="00F17699">
        <w:rPr>
          <w:b/>
        </w:rPr>
        <w:t>(1)</w:t>
      </w:r>
      <w:r w:rsidRPr="00F17699">
        <w:rPr>
          <w:b/>
        </w:rPr>
        <w:t>, liczba łączy</w:t>
      </w:r>
      <w:r w:rsidR="00F17699">
        <w:rPr>
          <w:b/>
        </w:rPr>
        <w:t>(2)</w:t>
      </w:r>
      <w:r w:rsidRPr="00F17699">
        <w:rPr>
          <w:b/>
        </w:rPr>
        <w:t>, ID użytkownika</w:t>
      </w:r>
      <w:r w:rsidR="00F17699">
        <w:rPr>
          <w:b/>
        </w:rPr>
        <w:t>(3)</w:t>
      </w:r>
      <w:r w:rsidRPr="00F17699">
        <w:rPr>
          <w:b/>
        </w:rPr>
        <w:t>, ID grupy</w:t>
      </w:r>
      <w:r w:rsidR="00F17699">
        <w:rPr>
          <w:b/>
        </w:rPr>
        <w:t>(4)</w:t>
      </w:r>
      <w:r w:rsidRPr="00F17699">
        <w:rPr>
          <w:b/>
        </w:rPr>
        <w:t>, liczba bajtów</w:t>
      </w:r>
      <w:r w:rsidR="00F17699">
        <w:rPr>
          <w:b/>
        </w:rPr>
        <w:t>(5)</w:t>
      </w:r>
      <w:r w:rsidRPr="00F17699">
        <w:rPr>
          <w:b/>
        </w:rPr>
        <w:t>, data ostatniej modyfikacji</w:t>
      </w:r>
      <w:r w:rsidR="00F17699">
        <w:rPr>
          <w:b/>
        </w:rPr>
        <w:t>(6)</w:t>
      </w:r>
      <w:r w:rsidRPr="00F17699">
        <w:rPr>
          <w:b/>
        </w:rPr>
        <w:t>, nazwa pliku</w:t>
      </w:r>
      <w:r w:rsidR="00F17699">
        <w:rPr>
          <w:b/>
        </w:rPr>
        <w:t>(7).</w:t>
      </w:r>
    </w:p>
    <w:p w:rsidR="00F17699" w:rsidRDefault="00F17699" w:rsidP="0011790F">
      <w:pPr>
        <w:pStyle w:val="Domylny"/>
        <w:rPr>
          <w:b/>
        </w:rPr>
      </w:pPr>
    </w:p>
    <w:p w:rsidR="00F17699" w:rsidRPr="00F17699" w:rsidRDefault="00F17699" w:rsidP="00F176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17699">
        <w:rPr>
          <w:rFonts w:ascii="Lucida Console" w:hAnsi="Lucida Console" w:cs="Lucida Console"/>
          <w:color w:val="00BF00"/>
          <w:sz w:val="18"/>
          <w:szCs w:val="18"/>
          <w:lang w:val="en-US"/>
        </w:rPr>
        <w:t>Dominik@weirdFISH</w:t>
      </w:r>
      <w:proofErr w:type="spellEnd"/>
      <w:r w:rsidRPr="00F176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_ </w:t>
      </w:r>
      <w:r w:rsidRPr="00F176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17699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F17699">
        <w:rPr>
          <w:rFonts w:ascii="Lucida Console" w:hAnsi="Lucida Console" w:cs="Lucida Console"/>
          <w:color w:val="BFBF00"/>
          <w:sz w:val="18"/>
          <w:szCs w:val="18"/>
          <w:lang w:val="en-US"/>
        </w:rPr>
        <w:t>nowy_folder</w:t>
      </w:r>
      <w:proofErr w:type="spellEnd"/>
      <w:r w:rsidRPr="00F176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((adb5885...))</w:t>
      </w:r>
    </w:p>
    <w:p w:rsidR="00F17699" w:rsidRDefault="00F17699" w:rsidP="00F176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 nowy.txt</w:t>
      </w:r>
    </w:p>
    <w:p w:rsidR="00F17699" w:rsidRDefault="00F17699" w:rsidP="00F17699">
      <w:pPr>
        <w:autoSpaceDE w:val="0"/>
        <w:autoSpaceDN w:val="0"/>
        <w:adjustRightInd w:val="0"/>
        <w:spacing w:after="0" w:line="240" w:lineRule="auto"/>
        <w:ind w:right="-126"/>
        <w:rPr>
          <w:rFonts w:ascii="Lucida Console" w:hAnsi="Lucida Console" w:cs="Lucida Console"/>
          <w:sz w:val="18"/>
          <w:szCs w:val="18"/>
        </w:rPr>
      </w:pPr>
      <w:r w:rsidRPr="00F17699">
        <w:rPr>
          <w:rFonts w:ascii="Lucida Console" w:hAnsi="Lucida Console" w:cs="Lucida Console"/>
          <w:b/>
          <w:sz w:val="18"/>
          <w:szCs w:val="18"/>
        </w:rPr>
        <w:t>(1)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</w:t>
      </w:r>
      <w:r>
        <w:rPr>
          <w:rFonts w:ascii="Lucida Console" w:hAnsi="Lucida Console" w:cs="Lucida Console"/>
          <w:sz w:val="18"/>
          <w:szCs w:val="18"/>
        </w:rPr>
        <w:t xml:space="preserve">— </w:t>
      </w:r>
      <w:r w:rsidRPr="00F17699">
        <w:rPr>
          <w:rFonts w:ascii="Lucida Console" w:hAnsi="Lucida Console" w:cs="Lucida Console"/>
          <w:b/>
          <w:sz w:val="18"/>
          <w:szCs w:val="18"/>
        </w:rPr>
        <w:t>(2)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r w:rsidRPr="00F17699">
        <w:rPr>
          <w:rFonts w:ascii="Lucida Console" w:hAnsi="Lucida Console" w:cs="Lucida Console"/>
          <w:b/>
          <w:sz w:val="18"/>
          <w:szCs w:val="18"/>
        </w:rPr>
        <w:t>(3)</w:t>
      </w:r>
      <w:r>
        <w:rPr>
          <w:rFonts w:ascii="Lucida Console" w:hAnsi="Lucida Console" w:cs="Lucida Console"/>
          <w:sz w:val="18"/>
          <w:szCs w:val="18"/>
        </w:rPr>
        <w:t xml:space="preserve">Dominik </w:t>
      </w:r>
      <w:r w:rsidRPr="00F17699">
        <w:rPr>
          <w:rFonts w:ascii="Lucida Console" w:hAnsi="Lucida Console" w:cs="Lucida Console"/>
          <w:b/>
          <w:sz w:val="18"/>
          <w:szCs w:val="18"/>
        </w:rPr>
        <w:t>(4)</w:t>
      </w:r>
      <w:r>
        <w:rPr>
          <w:rFonts w:ascii="Lucida Console" w:hAnsi="Lucida Console" w:cs="Lucida Console"/>
          <w:sz w:val="18"/>
          <w:szCs w:val="18"/>
        </w:rPr>
        <w:t xml:space="preserve">197121 </w:t>
      </w:r>
      <w:r w:rsidRPr="00F17699">
        <w:rPr>
          <w:rFonts w:ascii="Lucida Console" w:hAnsi="Lucida Console" w:cs="Lucida Console"/>
          <w:b/>
          <w:sz w:val="18"/>
          <w:szCs w:val="18"/>
        </w:rPr>
        <w:t>(5)</w:t>
      </w:r>
      <w:r>
        <w:rPr>
          <w:rFonts w:ascii="Lucida Console" w:hAnsi="Lucida Console" w:cs="Lucida Console"/>
          <w:sz w:val="18"/>
          <w:szCs w:val="18"/>
        </w:rPr>
        <w:t xml:space="preserve">0 </w:t>
      </w:r>
      <w:r w:rsidRPr="00F17699">
        <w:rPr>
          <w:rFonts w:ascii="Lucida Console" w:hAnsi="Lucida Console" w:cs="Lucida Console"/>
          <w:b/>
          <w:sz w:val="18"/>
          <w:szCs w:val="18"/>
        </w:rPr>
        <w:t>(6)</w:t>
      </w:r>
      <w:proofErr w:type="spellStart"/>
      <w:r>
        <w:rPr>
          <w:rFonts w:ascii="Lucida Console" w:hAnsi="Lucida Console" w:cs="Lucida Console"/>
          <w:sz w:val="18"/>
          <w:szCs w:val="18"/>
        </w:rPr>
        <w:t>kwi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9 18:26 </w:t>
      </w:r>
      <w:r w:rsidRPr="00F17699">
        <w:rPr>
          <w:rFonts w:ascii="Lucida Console" w:hAnsi="Lucida Console" w:cs="Lucida Console"/>
          <w:b/>
          <w:sz w:val="18"/>
          <w:szCs w:val="18"/>
        </w:rPr>
        <w:t>(7)</w:t>
      </w:r>
      <w:r>
        <w:rPr>
          <w:rFonts w:ascii="Lucida Console" w:hAnsi="Lucida Console" w:cs="Lucida Console"/>
          <w:sz w:val="18"/>
          <w:szCs w:val="18"/>
        </w:rPr>
        <w:t>nowy.txt</w:t>
      </w:r>
    </w:p>
    <w:p w:rsidR="00F17699" w:rsidRDefault="00F17699" w:rsidP="00F17699">
      <w:pPr>
        <w:autoSpaceDE w:val="0"/>
        <w:autoSpaceDN w:val="0"/>
        <w:adjustRightInd w:val="0"/>
        <w:spacing w:after="0" w:line="240" w:lineRule="auto"/>
        <w:ind w:right="-126"/>
        <w:rPr>
          <w:rFonts w:ascii="Lucida Console" w:hAnsi="Lucida Console" w:cs="Lucida Console"/>
          <w:sz w:val="18"/>
          <w:szCs w:val="18"/>
        </w:rPr>
      </w:pPr>
    </w:p>
    <w:p w:rsidR="00F17699" w:rsidRDefault="00F17699" w:rsidP="00F176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Aby zignorować niektóre pliki</w:t>
      </w:r>
      <w:r w:rsidR="003F4BC8">
        <w:rPr>
          <w:rFonts w:ascii="Lucida Console" w:hAnsi="Lucida Console" w:cs="Lucida Console"/>
          <w:sz w:val="18"/>
          <w:szCs w:val="18"/>
        </w:rPr>
        <w:t xml:space="preserve"> wpisujemy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F4BC8">
        <w:rPr>
          <w:rFonts w:ascii="Lucida Console" w:hAnsi="Lucida Console" w:cs="Lucida Console"/>
          <w:b/>
          <w:sz w:val="18"/>
          <w:szCs w:val="18"/>
        </w:rPr>
        <w:t>ls</w:t>
      </w:r>
      <w:proofErr w:type="spellEnd"/>
      <w:r w:rsidRPr="003F4BC8">
        <w:rPr>
          <w:rFonts w:ascii="Lucida Console" w:hAnsi="Lucida Console" w:cs="Lucida Console"/>
          <w:b/>
          <w:sz w:val="18"/>
          <w:szCs w:val="18"/>
        </w:rPr>
        <w:t xml:space="preserve"> –I </w:t>
      </w:r>
      <w:r w:rsidRPr="003F4BC8">
        <w:rPr>
          <w:rFonts w:ascii="Lucida Console" w:hAnsi="Lucida Console" w:cs="Lucida Console"/>
          <w:b/>
          <w:sz w:val="18"/>
          <w:szCs w:val="18"/>
        </w:rPr>
        <w:t>”</w:t>
      </w:r>
      <w:r w:rsidRPr="003F4BC8">
        <w:rPr>
          <w:rFonts w:ascii="Lucida Console" w:hAnsi="Lucida Console" w:cs="Lucida Console"/>
          <w:b/>
          <w:sz w:val="18"/>
          <w:szCs w:val="18"/>
        </w:rPr>
        <w:t>*.txt, plik*”</w:t>
      </w:r>
      <w:r>
        <w:rPr>
          <w:rFonts w:ascii="Lucida Console" w:hAnsi="Lucida Console" w:cs="Lucida Console"/>
          <w:sz w:val="18"/>
          <w:szCs w:val="18"/>
        </w:rPr>
        <w:t xml:space="preserve">. Tak wprowadzona komenda ukrywa wszystkie pliki z rozszerzeniem </w:t>
      </w:r>
      <w:r w:rsidR="003F4BC8">
        <w:rPr>
          <w:rFonts w:ascii="Lucida Console" w:hAnsi="Lucida Console" w:cs="Lucida Console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txt oraz pliki i foldery </w:t>
      </w:r>
      <w:r w:rsidR="003F4BC8">
        <w:rPr>
          <w:rFonts w:ascii="Lucida Console" w:hAnsi="Lucida Console" w:cs="Lucida Console"/>
          <w:sz w:val="18"/>
          <w:szCs w:val="18"/>
        </w:rPr>
        <w:t xml:space="preserve">których nazwy </w:t>
      </w:r>
      <w:r>
        <w:rPr>
          <w:rFonts w:ascii="Lucida Console" w:hAnsi="Lucida Console" w:cs="Lucida Console"/>
          <w:sz w:val="18"/>
          <w:szCs w:val="18"/>
        </w:rPr>
        <w:t>zaczyn</w:t>
      </w:r>
      <w:r w:rsidR="003F4BC8">
        <w:rPr>
          <w:rFonts w:ascii="Lucida Console" w:hAnsi="Lucida Console" w:cs="Lucida Console"/>
          <w:sz w:val="18"/>
          <w:szCs w:val="18"/>
        </w:rPr>
        <w:t>ają</w:t>
      </w:r>
      <w:r>
        <w:rPr>
          <w:rFonts w:ascii="Lucida Console" w:hAnsi="Lucida Console" w:cs="Lucida Console"/>
          <w:sz w:val="18"/>
          <w:szCs w:val="18"/>
        </w:rPr>
        <w:t xml:space="preserve"> się słowem </w:t>
      </w:r>
      <w:r w:rsidR="003F4BC8">
        <w:rPr>
          <w:rFonts w:ascii="Lucida Console" w:hAnsi="Lucida Console" w:cs="Lucida Console"/>
          <w:sz w:val="18"/>
          <w:szCs w:val="18"/>
        </w:rPr>
        <w:t>„plik”.</w:t>
      </w:r>
    </w:p>
    <w:p w:rsidR="00CF5826" w:rsidRPr="00DF2105" w:rsidRDefault="003F4BC8" w:rsidP="00F176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Gdy chcemy posortować wynik według terminu modyfikacji wykorzystujemy opcję </w:t>
      </w:r>
      <w:r w:rsidRPr="003F4BC8">
        <w:rPr>
          <w:rFonts w:ascii="Lucida Console" w:hAnsi="Lucida Console" w:cs="Lucida Console"/>
          <w:b/>
          <w:sz w:val="18"/>
          <w:szCs w:val="18"/>
        </w:rPr>
        <w:t>–t (-</w:t>
      </w:r>
      <w:proofErr w:type="spellStart"/>
      <w:r w:rsidRPr="003F4BC8">
        <w:rPr>
          <w:rFonts w:ascii="Lucida Console" w:hAnsi="Lucida Console" w:cs="Lucida Console"/>
          <w:b/>
          <w:sz w:val="18"/>
          <w:szCs w:val="18"/>
        </w:rPr>
        <w:t>lt</w:t>
      </w:r>
      <w:proofErr w:type="spellEnd"/>
      <w:r w:rsidRPr="003F4BC8">
        <w:rPr>
          <w:rFonts w:ascii="Lucida Console" w:hAnsi="Lucida Console" w:cs="Lucida Console"/>
          <w:b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. </w:t>
      </w:r>
      <w:r w:rsidR="00CF5826">
        <w:rPr>
          <w:rFonts w:ascii="Lucida Console" w:hAnsi="Lucida Console" w:cs="Lucida Console"/>
          <w:sz w:val="18"/>
          <w:szCs w:val="18"/>
        </w:rPr>
        <w:t xml:space="preserve">Polecenie </w:t>
      </w:r>
      <w:proofErr w:type="spellStart"/>
      <w:r w:rsidR="00CF5826" w:rsidRPr="00CF5826">
        <w:rPr>
          <w:rFonts w:ascii="Lucida Console" w:hAnsi="Lucida Console" w:cs="Lucida Console"/>
          <w:b/>
          <w:sz w:val="18"/>
          <w:szCs w:val="18"/>
        </w:rPr>
        <w:t>ls</w:t>
      </w:r>
      <w:proofErr w:type="spellEnd"/>
      <w:r w:rsidR="00CF5826">
        <w:rPr>
          <w:rFonts w:ascii="Lucida Console" w:hAnsi="Lucida Console" w:cs="Lucida Console"/>
          <w:sz w:val="18"/>
          <w:szCs w:val="18"/>
        </w:rPr>
        <w:t xml:space="preserve"> umożliwia również wylistowanie wszystkich folderów – </w:t>
      </w:r>
      <w:proofErr w:type="spellStart"/>
      <w:r w:rsidR="00CF5826" w:rsidRPr="00CF5826">
        <w:rPr>
          <w:rFonts w:ascii="Lucida Console" w:hAnsi="Lucida Console" w:cs="Lucida Console"/>
          <w:b/>
          <w:sz w:val="18"/>
          <w:szCs w:val="18"/>
        </w:rPr>
        <w:t>ls</w:t>
      </w:r>
      <w:proofErr w:type="spellEnd"/>
      <w:r w:rsidR="00CF5826" w:rsidRPr="00CF5826">
        <w:rPr>
          <w:rFonts w:ascii="Lucida Console" w:hAnsi="Lucida Console" w:cs="Lucida Console"/>
          <w:b/>
          <w:sz w:val="18"/>
          <w:szCs w:val="18"/>
        </w:rPr>
        <w:t xml:space="preserve"> -</w:t>
      </w:r>
      <w:proofErr w:type="spellStart"/>
      <w:r w:rsidR="00CF5826" w:rsidRPr="00CF5826">
        <w:rPr>
          <w:rFonts w:ascii="Lucida Console" w:hAnsi="Lucida Console" w:cs="Lucida Console"/>
          <w:b/>
          <w:sz w:val="18"/>
          <w:szCs w:val="18"/>
        </w:rPr>
        <w:t>ld</w:t>
      </w:r>
      <w:proofErr w:type="spellEnd"/>
      <w:r w:rsidR="00CF5826" w:rsidRPr="00CF5826">
        <w:rPr>
          <w:rFonts w:ascii="Lucida Console" w:hAnsi="Lucida Console" w:cs="Lucida Console"/>
          <w:b/>
          <w:sz w:val="18"/>
          <w:szCs w:val="18"/>
        </w:rPr>
        <w:t xml:space="preserve"> */</w:t>
      </w:r>
      <w:r w:rsidR="00DF2105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="00DF2105">
        <w:rPr>
          <w:rFonts w:ascii="Lucida Console" w:hAnsi="Lucida Console" w:cs="Lucida Console"/>
          <w:sz w:val="18"/>
          <w:szCs w:val="18"/>
        </w:rPr>
        <w:t xml:space="preserve">- dla informacji o dostępie lub </w:t>
      </w:r>
      <w:proofErr w:type="spellStart"/>
      <w:r w:rsidR="00DF2105" w:rsidRPr="00CF5826">
        <w:rPr>
          <w:rFonts w:ascii="Lucida Console" w:hAnsi="Lucida Console" w:cs="Lucida Console"/>
          <w:b/>
          <w:sz w:val="18"/>
          <w:szCs w:val="18"/>
        </w:rPr>
        <w:t>ls</w:t>
      </w:r>
      <w:proofErr w:type="spellEnd"/>
      <w:r w:rsidR="00DF2105" w:rsidRPr="00CF5826">
        <w:rPr>
          <w:rFonts w:ascii="Lucida Console" w:hAnsi="Lucida Console" w:cs="Lucida Console"/>
          <w:b/>
          <w:sz w:val="18"/>
          <w:szCs w:val="18"/>
        </w:rPr>
        <w:t xml:space="preserve"> -</w:t>
      </w:r>
      <w:proofErr w:type="spellStart"/>
      <w:r w:rsidR="00DF2105">
        <w:rPr>
          <w:rFonts w:ascii="Lucida Console" w:hAnsi="Lucida Console" w:cs="Lucida Console"/>
          <w:b/>
          <w:sz w:val="18"/>
          <w:szCs w:val="18"/>
        </w:rPr>
        <w:t>L</w:t>
      </w:r>
      <w:r w:rsidR="00DF2105" w:rsidRPr="00CF5826">
        <w:rPr>
          <w:rFonts w:ascii="Lucida Console" w:hAnsi="Lucida Console" w:cs="Lucida Console"/>
          <w:b/>
          <w:sz w:val="18"/>
          <w:szCs w:val="18"/>
        </w:rPr>
        <w:t>d</w:t>
      </w:r>
      <w:proofErr w:type="spellEnd"/>
      <w:r w:rsidR="00DF2105" w:rsidRPr="00CF5826">
        <w:rPr>
          <w:rFonts w:ascii="Lucida Console" w:hAnsi="Lucida Console" w:cs="Lucida Console"/>
          <w:b/>
          <w:sz w:val="18"/>
          <w:szCs w:val="18"/>
        </w:rPr>
        <w:t xml:space="preserve"> */</w:t>
      </w:r>
      <w:r w:rsidR="00DF2105">
        <w:rPr>
          <w:rFonts w:ascii="Lucida Console" w:hAnsi="Lucida Console" w:cs="Lucida Console"/>
          <w:sz w:val="18"/>
          <w:szCs w:val="18"/>
        </w:rPr>
        <w:t xml:space="preserve"> dla wyświetlenia samych nazw folderów.</w:t>
      </w:r>
    </w:p>
    <w:p w:rsidR="00CF5826" w:rsidRPr="00CF5826" w:rsidRDefault="00CF5826" w:rsidP="00F176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Dominik@weirdFISH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_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F5826" w:rsidRP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F5826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CF5826">
        <w:rPr>
          <w:rFonts w:ascii="Lucida Console" w:hAnsi="Lucida Console" w:cs="Lucida Console"/>
          <w:b/>
          <w:sz w:val="18"/>
          <w:szCs w:val="18"/>
        </w:rPr>
        <w:t>ls</w:t>
      </w:r>
      <w:proofErr w:type="spellEnd"/>
      <w:r w:rsidRPr="00CF5826">
        <w:rPr>
          <w:rFonts w:ascii="Lucida Console" w:hAnsi="Lucida Console" w:cs="Lucida Console"/>
          <w:b/>
          <w:sz w:val="18"/>
          <w:szCs w:val="18"/>
        </w:rPr>
        <w:t xml:space="preserve"> -</w:t>
      </w:r>
      <w:proofErr w:type="spellStart"/>
      <w:r w:rsidRPr="00CF5826">
        <w:rPr>
          <w:rFonts w:ascii="Lucida Console" w:hAnsi="Lucida Console" w:cs="Lucida Console"/>
          <w:b/>
          <w:sz w:val="18"/>
          <w:szCs w:val="18"/>
        </w:rPr>
        <w:t>ld</w:t>
      </w:r>
      <w:proofErr w:type="spellEnd"/>
      <w:r w:rsidRPr="00CF5826">
        <w:rPr>
          <w:rFonts w:ascii="Lucida Console" w:hAnsi="Lucida Console" w:cs="Lucida Console"/>
          <w:b/>
          <w:sz w:val="18"/>
          <w:szCs w:val="18"/>
        </w:rPr>
        <w:t xml:space="preserve"> */</w:t>
      </w:r>
    </w:p>
    <w:p w:rsid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Dominik 197121 0 mar  4 15:18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Dominik 197121 0 </w:t>
      </w:r>
      <w:proofErr w:type="spellStart"/>
      <w:r>
        <w:rPr>
          <w:rFonts w:ascii="Lucida Console" w:hAnsi="Lucida Console" w:cs="Lucida Console"/>
          <w:sz w:val="18"/>
          <w:szCs w:val="18"/>
        </w:rPr>
        <w:t>kwi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2 14:48 </w:t>
      </w:r>
      <w:r>
        <w:rPr>
          <w:rFonts w:ascii="Lucida Console" w:hAnsi="Lucida Console" w:cs="Lucida Console"/>
          <w:color w:val="6060FF"/>
          <w:sz w:val="18"/>
          <w:szCs w:val="18"/>
        </w:rPr>
        <w:t>bin/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F5826" w:rsidRP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F5826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F5826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F5826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F5826">
        <w:rPr>
          <w:rFonts w:ascii="Lucida Console" w:hAnsi="Lucida Console" w:cs="Lucida Console"/>
          <w:sz w:val="18"/>
          <w:szCs w:val="18"/>
          <w:lang w:val="en-US"/>
        </w:rPr>
        <w:t xml:space="preserve">-x 1 Dominik 197121 0 </w:t>
      </w:r>
      <w:proofErr w:type="spellStart"/>
      <w:r w:rsidRPr="00CF5826">
        <w:rPr>
          <w:rFonts w:ascii="Lucida Console" w:hAnsi="Lucida Console" w:cs="Lucida Console"/>
          <w:sz w:val="18"/>
          <w:szCs w:val="18"/>
          <w:lang w:val="en-US"/>
        </w:rPr>
        <w:t>lut</w:t>
      </w:r>
      <w:proofErr w:type="spellEnd"/>
      <w:r w:rsidRPr="00CF5826">
        <w:rPr>
          <w:rFonts w:ascii="Lucida Console" w:hAnsi="Lucida Console" w:cs="Lucida Console"/>
          <w:sz w:val="18"/>
          <w:szCs w:val="18"/>
          <w:lang w:val="en-US"/>
        </w:rPr>
        <w:t xml:space="preserve"> 11 10:06 </w:t>
      </w:r>
      <w:r w:rsidRPr="00CF5826">
        <w:rPr>
          <w:rFonts w:ascii="Lucida Console" w:hAnsi="Lucida Console" w:cs="Lucida Console"/>
          <w:color w:val="6060FF"/>
          <w:sz w:val="18"/>
          <w:szCs w:val="18"/>
          <w:lang w:val="en-US"/>
        </w:rPr>
        <w:t>Contacts/</w:t>
      </w:r>
      <w:r w:rsidRPr="00CF5826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F5826" w:rsidRP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F5826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CF5826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CF5826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CF5826">
        <w:rPr>
          <w:rFonts w:ascii="Lucida Console" w:hAnsi="Lucida Console" w:cs="Lucida Console"/>
          <w:sz w:val="18"/>
          <w:szCs w:val="18"/>
          <w:lang w:val="en-US"/>
        </w:rPr>
        <w:t xml:space="preserve">-x 1 Dominik 197121 0 mar 31 14:53 </w:t>
      </w:r>
      <w:r w:rsidRPr="00CF5826">
        <w:rPr>
          <w:rFonts w:ascii="Lucida Console" w:hAnsi="Lucida Console" w:cs="Lucida Console"/>
          <w:color w:val="6060FF"/>
          <w:sz w:val="18"/>
          <w:szCs w:val="18"/>
          <w:lang w:val="en-US"/>
        </w:rPr>
        <w:t>Cookies/</w:t>
      </w:r>
      <w:r w:rsidRPr="00CF5826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Dominik 197121 0 mar 18 13:24 </w:t>
      </w:r>
      <w:r>
        <w:rPr>
          <w:rFonts w:ascii="Lucida Console" w:hAnsi="Lucida Console" w:cs="Lucida Console"/>
          <w:color w:val="6060FF"/>
          <w:sz w:val="18"/>
          <w:szCs w:val="18"/>
        </w:rPr>
        <w:t>'Dane aplikacji/'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F5826" w:rsidRDefault="00CF5826" w:rsidP="00CF5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2612" w:rsidRDefault="00F82612" w:rsidP="0011790F">
      <w:pPr>
        <w:pStyle w:val="Domylny"/>
      </w:pPr>
      <w:r>
        <w:t>D</w:t>
      </w:r>
      <w:r w:rsidR="00125388">
        <w:t xml:space="preserve">o wylistowania plików bez folderów należy posłużyć się </w:t>
      </w:r>
      <w:proofErr w:type="spellStart"/>
      <w:r w:rsidR="00125388">
        <w:t>poleceniem</w:t>
      </w:r>
      <w:r>
        <w:t>:</w:t>
      </w:r>
      <w:proofErr w:type="spellEnd"/>
    </w:p>
    <w:p w:rsidR="00125388" w:rsidRDefault="00125388" w:rsidP="0011790F">
      <w:pPr>
        <w:pStyle w:val="Domylny"/>
      </w:pPr>
      <w:proofErr w:type="spellStart"/>
      <w:r w:rsidRPr="00125388">
        <w:rPr>
          <w:b/>
        </w:rPr>
        <w:t>find</w:t>
      </w:r>
      <w:proofErr w:type="spellEnd"/>
      <w:r w:rsidRPr="00125388">
        <w:rPr>
          <w:b/>
        </w:rPr>
        <w:t xml:space="preserve"> . -</w:t>
      </w:r>
      <w:proofErr w:type="spellStart"/>
      <w:r w:rsidRPr="00125388">
        <w:rPr>
          <w:b/>
        </w:rPr>
        <w:t>maxdepth</w:t>
      </w:r>
      <w:proofErr w:type="spellEnd"/>
      <w:r w:rsidRPr="00125388">
        <w:rPr>
          <w:b/>
        </w:rPr>
        <w:t xml:space="preserve"> 1 -</w:t>
      </w:r>
      <w:proofErr w:type="spellStart"/>
      <w:r w:rsidRPr="00125388">
        <w:rPr>
          <w:b/>
        </w:rPr>
        <w:t>type</w:t>
      </w:r>
      <w:proofErr w:type="spellEnd"/>
      <w:r w:rsidRPr="00125388">
        <w:rPr>
          <w:b/>
        </w:rPr>
        <w:t xml:space="preserve"> f</w:t>
      </w:r>
      <w:r>
        <w:rPr>
          <w:b/>
        </w:rPr>
        <w:t>.</w:t>
      </w:r>
    </w:p>
    <w:p w:rsidR="00125388" w:rsidRDefault="00125388" w:rsidP="0011790F">
      <w:pPr>
        <w:pStyle w:val="Domylny"/>
      </w:pPr>
    </w:p>
    <w:p w:rsidR="00F82612" w:rsidRDefault="00F82612" w:rsidP="0011790F">
      <w:pPr>
        <w:pStyle w:val="Domylny"/>
      </w:pPr>
      <w:r>
        <w:t>Usuwanie pliku odbywa się pop</w:t>
      </w:r>
      <w:bookmarkStart w:id="0" w:name="_GoBack"/>
      <w:bookmarkEnd w:id="0"/>
      <w:r>
        <w:t xml:space="preserve">rzez wpisanie </w:t>
      </w:r>
    </w:p>
    <w:p w:rsidR="00F82612" w:rsidRDefault="00F82612" w:rsidP="00F82612">
      <w:pPr>
        <w:pStyle w:val="Nagwek1"/>
      </w:pPr>
      <w:r>
        <w:t>GIT początki</w:t>
      </w:r>
    </w:p>
    <w:p w:rsidR="00491E51" w:rsidRDefault="00491E51" w:rsidP="00F82612">
      <w:pPr>
        <w:pStyle w:val="Domylny"/>
      </w:pPr>
      <w:r>
        <w:t xml:space="preserve">Git nie zapewnia uwierzytelniania wprowadzanej treści. Każdy może zmienić pliki – nie ma loginu i hasła do mastera. </w:t>
      </w:r>
    </w:p>
    <w:p w:rsidR="00F82612" w:rsidRDefault="00491E51" w:rsidP="00F82612">
      <w:pPr>
        <w:pStyle w:val="Domylny"/>
      </w:pPr>
      <w:r>
        <w:t>Wprowadzane zmiany nie korzystają z czasu globalnego – pliki wprowadzane posiadają lokalny czas modyfikacji przez co ciężko jest określić kto i kiedy dokonał zmian. Możliwe jest jedynie ustalenie która zmiana nastąpiła pierwsza.</w:t>
      </w:r>
    </w:p>
    <w:p w:rsidR="00491E51" w:rsidRDefault="00491E51" w:rsidP="00F82612">
      <w:pPr>
        <w:pStyle w:val="Domylny"/>
      </w:pPr>
    </w:p>
    <w:p w:rsidR="00491E51" w:rsidRPr="00491E51" w:rsidRDefault="00491E51" w:rsidP="00491E51">
      <w:pPr>
        <w:rPr>
          <w:rFonts w:ascii="Lucida Console" w:hAnsi="Lucida Console" w:cs="Lucida Console"/>
          <w:sz w:val="18"/>
          <w:szCs w:val="18"/>
        </w:rPr>
      </w:pPr>
      <w:r>
        <w:br w:type="page"/>
      </w:r>
    </w:p>
    <w:p w:rsidR="00D7677A" w:rsidRDefault="00D7677A" w:rsidP="00D7677A">
      <w:pPr>
        <w:pStyle w:val="Domylny"/>
      </w:pPr>
      <w:r>
        <w:lastRenderedPageBreak/>
        <w:t xml:space="preserve">Po pierwsze tworzymy nowo </w:t>
      </w:r>
      <w:proofErr w:type="spellStart"/>
      <w:r>
        <w:t>uworzony</w:t>
      </w:r>
      <w:proofErr w:type="spellEnd"/>
      <w:r>
        <w:t xml:space="preserve"> folder jako</w:t>
      </w:r>
      <w:r>
        <w:t xml:space="preserve"> repozytorium</w:t>
      </w:r>
      <w:r>
        <w:t xml:space="preserve"> </w:t>
      </w:r>
      <w:proofErr w:type="spellStart"/>
      <w:r>
        <w:t>git’a</w:t>
      </w:r>
      <w:proofErr w:type="spellEnd"/>
      <w:r>
        <w:t>.</w:t>
      </w:r>
      <w:r>
        <w:t xml:space="preserve"> </w:t>
      </w:r>
      <w:r>
        <w:t xml:space="preserve">Aby do tego doszło należy w utworzonym folderze </w:t>
      </w:r>
      <w:r>
        <w:t xml:space="preserve">zainicjować </w:t>
      </w:r>
      <w:proofErr w:type="spellStart"/>
      <w:r>
        <w:t>git’a</w:t>
      </w:r>
      <w:proofErr w:type="spellEnd"/>
      <w:r>
        <w:t>:</w:t>
      </w:r>
    </w:p>
    <w:p w:rsidR="00D7677A" w:rsidRDefault="00D7677A" w:rsidP="00F82612">
      <w:pPr>
        <w:pStyle w:val="Domylny"/>
      </w:pPr>
    </w:p>
    <w:p w:rsidR="00D7677A" w:rsidRDefault="00D7677A" w:rsidP="00D76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Dominik@weirdFISH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_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jest_GIT</w:t>
      </w:r>
      <w:proofErr w:type="spellEnd"/>
    </w:p>
    <w:p w:rsidR="00D7677A" w:rsidRPr="00D7677A" w:rsidRDefault="00D7677A" w:rsidP="00D76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677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7677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7677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7677A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D7677A" w:rsidRPr="00D7677A" w:rsidRDefault="00D7677A" w:rsidP="00D76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677A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D7677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7677A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C:/Users/Dominik/Desktop/jest_GIT/.git/</w:t>
      </w:r>
    </w:p>
    <w:p w:rsidR="00D7677A" w:rsidRPr="00D7677A" w:rsidRDefault="00D7677A" w:rsidP="00F82612">
      <w:pPr>
        <w:pStyle w:val="Domylny"/>
        <w:rPr>
          <w:lang w:val="en-US"/>
        </w:rPr>
      </w:pPr>
    </w:p>
    <w:p w:rsidR="00491E51" w:rsidRDefault="00D7677A" w:rsidP="00F82612">
      <w:pPr>
        <w:pStyle w:val="Domylny"/>
      </w:pPr>
      <w:r>
        <w:t>Następnym krokiem będzie</w:t>
      </w:r>
      <w:r w:rsidR="00BB1EEC">
        <w:t xml:space="preserve"> określenie </w:t>
      </w:r>
      <w:r w:rsidR="00491E51">
        <w:t xml:space="preserve">: </w:t>
      </w:r>
      <w:r w:rsidR="00491E51" w:rsidRPr="00D7677A">
        <w:rPr>
          <w:b/>
        </w:rPr>
        <w:t xml:space="preserve">imię, nazwisko </w:t>
      </w:r>
      <w:r w:rsidR="00491E51" w:rsidRPr="00D7677A">
        <w:t>oraz</w:t>
      </w:r>
      <w:r w:rsidR="00491E51" w:rsidRPr="00D7677A">
        <w:rPr>
          <w:b/>
        </w:rPr>
        <w:t xml:space="preserve"> email</w:t>
      </w:r>
      <w:r w:rsidR="00491E51">
        <w:t>.</w:t>
      </w:r>
    </w:p>
    <w:p w:rsidR="00491E51" w:rsidRDefault="00491E51" w:rsidP="00F82612">
      <w:pPr>
        <w:pStyle w:val="Domylny"/>
      </w:pPr>
    </w:p>
    <w:p w:rsidR="00491E51" w:rsidRPr="001A0C2F" w:rsidRDefault="00491E51" w:rsidP="00491E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1A0C2F">
        <w:rPr>
          <w:rFonts w:ascii="Lucida Console" w:hAnsi="Lucida Console" w:cs="Lucida Console"/>
          <w:color w:val="00BF00"/>
          <w:sz w:val="18"/>
          <w:szCs w:val="18"/>
          <w:lang w:val="en-US"/>
        </w:rPr>
        <w:t>Dominik@weirdFISH</w:t>
      </w:r>
      <w:proofErr w:type="spellEnd"/>
      <w:r w:rsidRPr="001A0C2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_ </w:t>
      </w:r>
      <w:r w:rsidRPr="001A0C2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A0C2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1A0C2F">
        <w:rPr>
          <w:rFonts w:ascii="Lucida Console" w:hAnsi="Lucida Console" w:cs="Lucida Console"/>
          <w:color w:val="BFBF00"/>
          <w:sz w:val="18"/>
          <w:szCs w:val="18"/>
          <w:lang w:val="en-US"/>
        </w:rPr>
        <w:t>jest_GIT</w:t>
      </w:r>
      <w:proofErr w:type="spellEnd"/>
      <w:r w:rsidR="007E352C" w:rsidRPr="001A0C2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7E352C" w:rsidRPr="009A6DCC"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 w:rsidR="00491E51" w:rsidRPr="00491E51" w:rsidRDefault="00491E51" w:rsidP="00491E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1E5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91E5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91E5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91E5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491E51">
        <w:rPr>
          <w:rFonts w:ascii="Lucida Console" w:hAnsi="Lucida Console" w:cs="Lucida Console"/>
          <w:sz w:val="18"/>
          <w:szCs w:val="18"/>
          <w:lang w:val="en-US"/>
        </w:rPr>
        <w:t xml:space="preserve"> --global user.name "Dominik </w:t>
      </w:r>
      <w:proofErr w:type="spellStart"/>
      <w:r w:rsidRPr="00491E51">
        <w:rPr>
          <w:rFonts w:ascii="Lucida Console" w:hAnsi="Lucida Console" w:cs="Lucida Console"/>
          <w:sz w:val="18"/>
          <w:szCs w:val="18"/>
          <w:lang w:val="en-US"/>
        </w:rPr>
        <w:t>Beń</w:t>
      </w:r>
      <w:proofErr w:type="spellEnd"/>
      <w:r w:rsidRPr="00491E5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491E51" w:rsidRPr="00491E51" w:rsidRDefault="00491E51" w:rsidP="00491E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1E51" w:rsidRPr="001A0C2F" w:rsidRDefault="00491E51" w:rsidP="00491E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1A0C2F">
        <w:rPr>
          <w:rFonts w:ascii="Lucida Console" w:hAnsi="Lucida Console" w:cs="Lucida Console"/>
          <w:color w:val="00BF00"/>
          <w:sz w:val="18"/>
          <w:szCs w:val="18"/>
          <w:lang w:val="en-US"/>
        </w:rPr>
        <w:t>Dominik@weirdFISH</w:t>
      </w:r>
      <w:proofErr w:type="spellEnd"/>
      <w:r w:rsidRPr="001A0C2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_ </w:t>
      </w:r>
      <w:r w:rsidRPr="001A0C2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A0C2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1A0C2F">
        <w:rPr>
          <w:rFonts w:ascii="Lucida Console" w:hAnsi="Lucida Console" w:cs="Lucida Console"/>
          <w:color w:val="BFBF00"/>
          <w:sz w:val="18"/>
          <w:szCs w:val="18"/>
          <w:lang w:val="en-US"/>
        </w:rPr>
        <w:t>jest_GIT</w:t>
      </w:r>
      <w:proofErr w:type="spellEnd"/>
      <w:r w:rsidR="007E352C" w:rsidRPr="001A0C2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7E352C" w:rsidRPr="009A6DCC"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 w:rsidR="00491E51" w:rsidRPr="00491E51" w:rsidRDefault="00491E51" w:rsidP="00491E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1E5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91E5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91E5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91E5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491E51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491E51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491E51">
        <w:rPr>
          <w:rFonts w:ascii="Lucida Console" w:hAnsi="Lucida Console" w:cs="Lucida Console"/>
          <w:sz w:val="18"/>
          <w:szCs w:val="18"/>
          <w:lang w:val="en-US"/>
        </w:rPr>
        <w:t xml:space="preserve"> "bendominik@gmail.com"</w:t>
      </w:r>
    </w:p>
    <w:p w:rsidR="00491E51" w:rsidRPr="00491E51" w:rsidRDefault="00491E51" w:rsidP="00F82612">
      <w:pPr>
        <w:pStyle w:val="Domylny"/>
        <w:rPr>
          <w:lang w:val="en-US"/>
        </w:rPr>
      </w:pPr>
    </w:p>
    <w:p w:rsidR="00491E51" w:rsidRDefault="00491E51" w:rsidP="00F82612">
      <w:pPr>
        <w:pStyle w:val="Domylny"/>
        <w:rPr>
          <w:lang w:val="en-US"/>
        </w:rPr>
      </w:pPr>
    </w:p>
    <w:p w:rsidR="00D7677A" w:rsidRDefault="00D7677A" w:rsidP="00F82612">
      <w:pPr>
        <w:pStyle w:val="Domylny"/>
      </w:pPr>
      <w:r w:rsidRPr="00D7677A">
        <w:t xml:space="preserve">Aby sprawdzić czy dane zostały poprawnie wprowadzone korzystamy z </w:t>
      </w:r>
      <w:r w:rsidRPr="00D7677A">
        <w:rPr>
          <w:b/>
        </w:rPr>
        <w:t xml:space="preserve">git </w:t>
      </w:r>
      <w:proofErr w:type="spellStart"/>
      <w:r w:rsidRPr="00D7677A">
        <w:rPr>
          <w:b/>
        </w:rPr>
        <w:t>config</w:t>
      </w:r>
      <w:proofErr w:type="spellEnd"/>
      <w:r w:rsidRPr="00D7677A">
        <w:rPr>
          <w:b/>
        </w:rPr>
        <w:t xml:space="preserve"> --</w:t>
      </w:r>
      <w:proofErr w:type="spellStart"/>
      <w:r w:rsidRPr="00D7677A">
        <w:rPr>
          <w:b/>
        </w:rPr>
        <w:t>get</w:t>
      </w:r>
      <w:proofErr w:type="spellEnd"/>
      <w:r w:rsidRPr="00D7677A">
        <w:rPr>
          <w:b/>
        </w:rPr>
        <w:t xml:space="preserve"> </w:t>
      </w:r>
      <w:proofErr w:type="spellStart"/>
      <w:r w:rsidRPr="00D7677A">
        <w:rPr>
          <w:b/>
        </w:rPr>
        <w:t>user.mail</w:t>
      </w:r>
      <w:proofErr w:type="spellEnd"/>
    </w:p>
    <w:p w:rsidR="00D7677A" w:rsidRDefault="00D7677A" w:rsidP="00F82612">
      <w:pPr>
        <w:pStyle w:val="Domylny"/>
        <w:rPr>
          <w:lang w:val="en-US"/>
        </w:rPr>
      </w:pPr>
      <w:proofErr w:type="spellStart"/>
      <w:r w:rsidRPr="00D7677A">
        <w:rPr>
          <w:lang w:val="en-US"/>
        </w:rPr>
        <w:t>oraz</w:t>
      </w:r>
      <w:proofErr w:type="spellEnd"/>
      <w:r w:rsidRPr="00D7677A">
        <w:rPr>
          <w:lang w:val="en-US"/>
        </w:rPr>
        <w:t xml:space="preserve"> </w:t>
      </w:r>
      <w:proofErr w:type="spellStart"/>
      <w:r w:rsidRPr="00D7677A">
        <w:rPr>
          <w:b/>
          <w:lang w:val="en-US"/>
        </w:rPr>
        <w:t>git</w:t>
      </w:r>
      <w:proofErr w:type="spellEnd"/>
      <w:r w:rsidRPr="00D7677A">
        <w:rPr>
          <w:b/>
          <w:lang w:val="en-US"/>
        </w:rPr>
        <w:t xml:space="preserve"> </w:t>
      </w:r>
      <w:proofErr w:type="spellStart"/>
      <w:r w:rsidRPr="00D7677A">
        <w:rPr>
          <w:b/>
          <w:lang w:val="en-US"/>
        </w:rPr>
        <w:t>config</w:t>
      </w:r>
      <w:proofErr w:type="spellEnd"/>
      <w:r w:rsidRPr="00D7677A">
        <w:rPr>
          <w:b/>
          <w:lang w:val="en-US"/>
        </w:rPr>
        <w:t xml:space="preserve"> –get </w:t>
      </w:r>
      <w:proofErr w:type="spellStart"/>
      <w:r w:rsidRPr="00D7677A">
        <w:rPr>
          <w:b/>
          <w:lang w:val="en-US"/>
        </w:rPr>
        <w:t>user.email</w:t>
      </w:r>
      <w:proofErr w:type="spellEnd"/>
      <w:r>
        <w:rPr>
          <w:lang w:val="en-US"/>
        </w:rPr>
        <w:t>.</w:t>
      </w:r>
    </w:p>
    <w:p w:rsidR="009A6DCC" w:rsidRDefault="009A6DCC" w:rsidP="00F82612">
      <w:pPr>
        <w:pStyle w:val="Domylny"/>
      </w:pPr>
      <w:r w:rsidRPr="009A6DCC">
        <w:t xml:space="preserve">W </w:t>
      </w:r>
      <w:r>
        <w:t xml:space="preserve">repozytorium czyli de facto </w:t>
      </w:r>
      <w:r w:rsidRPr="009A6DCC">
        <w:t xml:space="preserve">pustym </w:t>
      </w:r>
      <w:r>
        <w:t>katalogu roboczym z ukrytym katalogiem .git</w:t>
      </w:r>
      <w:r w:rsidRPr="009A6DCC">
        <w:t xml:space="preserve"> </w:t>
      </w:r>
      <w:r>
        <w:t xml:space="preserve">stworzymy niezależny plik tekstowy i wpiszemy do niego losowy ciąg znaków. Aby sprawdzić status naszych plików wpisujemy </w:t>
      </w:r>
      <w:r w:rsidRPr="009A6DCC">
        <w:rPr>
          <w:b/>
        </w:rPr>
        <w:t>git status</w:t>
      </w:r>
      <w:r>
        <w:rPr>
          <w:b/>
        </w:rPr>
        <w:t xml:space="preserve"> </w:t>
      </w:r>
      <w:r>
        <w:t>w wyniku czego otrzymujemy:</w:t>
      </w:r>
    </w:p>
    <w:p w:rsidR="009A6DCC" w:rsidRDefault="009A6DCC" w:rsidP="00F82612">
      <w:pPr>
        <w:pStyle w:val="Domylny"/>
      </w:pP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A6DCC">
        <w:rPr>
          <w:rFonts w:ascii="Lucida Console" w:hAnsi="Lucida Console" w:cs="Lucida Console"/>
          <w:color w:val="00BF00"/>
          <w:sz w:val="18"/>
          <w:szCs w:val="18"/>
          <w:lang w:val="en-US"/>
        </w:rPr>
        <w:t>Dominik@weirdFISH</w:t>
      </w:r>
      <w:proofErr w:type="spellEnd"/>
      <w:r w:rsidRPr="009A6D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_ </w:t>
      </w:r>
      <w:r w:rsidRPr="009A6D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6DC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9A6DCC">
        <w:rPr>
          <w:rFonts w:ascii="Lucida Console" w:hAnsi="Lucida Console" w:cs="Lucida Console"/>
          <w:color w:val="BFBF00"/>
          <w:sz w:val="18"/>
          <w:szCs w:val="18"/>
          <w:lang w:val="en-US"/>
        </w:rPr>
        <w:t>jest_GIT</w:t>
      </w:r>
      <w:proofErr w:type="spellEnd"/>
      <w:r w:rsidRPr="009A6D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9A6D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A6DC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>Initial commit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9A6D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A6DCC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A6DCC">
        <w:rPr>
          <w:rFonts w:ascii="Lucida Console" w:hAnsi="Lucida Console" w:cs="Lucida Console"/>
          <w:color w:val="BF0000"/>
          <w:sz w:val="18"/>
          <w:szCs w:val="18"/>
          <w:lang w:val="en-US"/>
        </w:rPr>
        <w:t>pierwszy_plik.txt</w:t>
      </w: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A6DCC" w:rsidRPr="009A6DCC" w:rsidRDefault="009A6DCC" w:rsidP="009A6D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6DCC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</w:t>
      </w:r>
      <w:proofErr w:type="spellStart"/>
      <w:r w:rsidRPr="009A6D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A6DCC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9A6DCC" w:rsidRDefault="004F14ED" w:rsidP="00F82612">
      <w:pPr>
        <w:pStyle w:val="Domylny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63360" behindDoc="0" locked="0" layoutInCell="1" allowOverlap="1" wp14:anchorId="430F4A99" wp14:editId="3CADB69C">
                <wp:simplePos x="0" y="0"/>
                <wp:positionH relativeFrom="margin">
                  <wp:posOffset>4419600</wp:posOffset>
                </wp:positionH>
                <wp:positionV relativeFrom="margin">
                  <wp:posOffset>3931285</wp:posOffset>
                </wp:positionV>
                <wp:extent cx="1920240" cy="4152900"/>
                <wp:effectExtent l="0" t="0" r="3810" b="0"/>
                <wp:wrapSquare wrapText="bothSides"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152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C2F" w:rsidRDefault="001A0C2F" w:rsidP="001A0C2F">
                            <w:pPr>
                              <w:pStyle w:val="Nagwek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Trudne słówka</w:t>
                            </w:r>
                          </w:p>
                          <w:p w:rsidR="001A0C2F" w:rsidRDefault="001A0C2F" w:rsidP="001A0C2F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1A0C2F" w:rsidRPr="00EA45AD" w:rsidRDefault="001A0C2F" w:rsidP="001A0C2F">
                            <w:pPr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Migawka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 </w:t>
                            </w:r>
                            <w:r w:rsidRPr="00914CCA">
                              <w:rPr>
                                <w:color w:val="2F5897" w:themeColor="text2"/>
                              </w:rPr>
                              <w:t xml:space="preserve">– </w:t>
                            </w:r>
                            <w:r>
                              <w:rPr>
                                <w:color w:val="2F5897" w:themeColor="text2"/>
                              </w:rPr>
                              <w:t>stan projektu w danej chwili</w:t>
                            </w:r>
                            <w:r w:rsidRPr="00914CCA">
                              <w:rPr>
                                <w:color w:val="2F5897" w:themeColor="text2"/>
                              </w:rPr>
                              <w:t>.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 Określony kluczem</w:t>
                            </w:r>
                            <w:r w:rsidR="00DF2105">
                              <w:rPr>
                                <w:color w:val="2F5897" w:themeColor="text2"/>
                              </w:rPr>
                              <w:t xml:space="preserve"> SHA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 oraz posiadający informacje o użytkowniku dokonującym zmiany oraz dacie dokonanych zmian. Wykorzystywane do odtwarzania oraz porównywania wersji</w:t>
                            </w:r>
                            <w:r w:rsidR="00D05783">
                              <w:rPr>
                                <w:color w:val="2F5897" w:themeColor="text2"/>
                              </w:rPr>
                              <w:t xml:space="preserve"> projektu w określonym migawką stanie. </w:t>
                            </w:r>
                          </w:p>
                          <w:p w:rsidR="001A0C2F" w:rsidRDefault="001A0C2F" w:rsidP="001A0C2F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F4A99" id="Prostokąt 4" o:spid="_x0000_s1028" style="position:absolute;margin-left:348pt;margin-top:309.55pt;width:151.2pt;height:327pt;z-index:251663360;visibility:visible;mso-wrap-style:square;mso-width-percent:300;mso-height-percent:0;mso-wrap-distance-left:21.6pt;mso-wrap-distance-top:0;mso-wrap-distance-right:9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" fillcolor="#e4e9ef [3214]" stroked="f" strokeweight="2.25pt">
                <v:fill opacity="55769f"/>
                <v:textbox inset="14.4pt,36pt,14.4pt,10.8pt">
                  <w:txbxContent>
                    <w:p w:rsidR="001A0C2F" w:rsidRDefault="001A0C2F" w:rsidP="001A0C2F">
                      <w:pPr>
                        <w:pStyle w:val="Nagwek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Trudne słówka</w:t>
                      </w:r>
                    </w:p>
                    <w:p w:rsidR="001A0C2F" w:rsidRDefault="001A0C2F" w:rsidP="001A0C2F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1A0C2F" w:rsidRPr="00EA45AD" w:rsidRDefault="001A0C2F" w:rsidP="001A0C2F">
                      <w:pPr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Migawka</w:t>
                      </w:r>
                      <w:r>
                        <w:rPr>
                          <w:color w:val="2F5897" w:themeColor="text2"/>
                        </w:rPr>
                        <w:t xml:space="preserve"> </w:t>
                      </w:r>
                      <w:r w:rsidRPr="00914CCA">
                        <w:rPr>
                          <w:color w:val="2F5897" w:themeColor="text2"/>
                        </w:rPr>
                        <w:t xml:space="preserve">– </w:t>
                      </w:r>
                      <w:r>
                        <w:rPr>
                          <w:color w:val="2F5897" w:themeColor="text2"/>
                        </w:rPr>
                        <w:t>stan projektu w danej chwili</w:t>
                      </w:r>
                      <w:r w:rsidRPr="00914CCA">
                        <w:rPr>
                          <w:color w:val="2F5897" w:themeColor="text2"/>
                        </w:rPr>
                        <w:t>.</w:t>
                      </w:r>
                      <w:r>
                        <w:rPr>
                          <w:color w:val="2F5897" w:themeColor="text2"/>
                        </w:rPr>
                        <w:t xml:space="preserve"> Określony kluczem</w:t>
                      </w:r>
                      <w:r w:rsidR="00DF2105">
                        <w:rPr>
                          <w:color w:val="2F5897" w:themeColor="text2"/>
                        </w:rPr>
                        <w:t xml:space="preserve"> SHA</w:t>
                      </w:r>
                      <w:r>
                        <w:rPr>
                          <w:color w:val="2F5897" w:themeColor="text2"/>
                        </w:rPr>
                        <w:t xml:space="preserve"> oraz posiadający informacje o użytkowniku dokonującym zmiany oraz dacie dokonanych zmian. Wykorzystywane do odtwarzania oraz porównywania wersji</w:t>
                      </w:r>
                      <w:r w:rsidR="00D05783">
                        <w:rPr>
                          <w:color w:val="2F5897" w:themeColor="text2"/>
                        </w:rPr>
                        <w:t xml:space="preserve"> projektu w określonym migawką stanie. </w:t>
                      </w:r>
                    </w:p>
                    <w:p w:rsidR="001A0C2F" w:rsidRDefault="001A0C2F" w:rsidP="001A0C2F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44361" w:rsidRDefault="009A6DCC" w:rsidP="00F82612">
      <w:pPr>
        <w:pStyle w:val="Domylny"/>
      </w:pPr>
      <w:r w:rsidRPr="00644361">
        <w:t xml:space="preserve">Dostaliśmy informację o </w:t>
      </w:r>
      <w:r w:rsidR="00644361" w:rsidRPr="00644361">
        <w:t>tym, że mamy</w:t>
      </w:r>
      <w:r w:rsidR="00644361">
        <w:t xml:space="preserve"> jeden nieobserwowany plik oraz że nic aktualnie nic nie możemy zatwierdzić. Wszystkie nowe pliki w repozytorium wymagają dodatkowego śledzenia. Tak więc aby dodać do plików śledzonych nasz pierwszy_plik.txt należy posłużyć się komendą </w:t>
      </w:r>
    </w:p>
    <w:p w:rsidR="00644361" w:rsidRPr="00655998" w:rsidRDefault="00644361" w:rsidP="00F82612">
      <w:pPr>
        <w:pStyle w:val="Domylny"/>
      </w:pPr>
      <w:r w:rsidRPr="00644361">
        <w:rPr>
          <w:b/>
        </w:rPr>
        <w:t xml:space="preserve">git </w:t>
      </w:r>
      <w:proofErr w:type="spellStart"/>
      <w:r w:rsidRPr="00644361">
        <w:rPr>
          <w:b/>
        </w:rPr>
        <w:t>add</w:t>
      </w:r>
      <w:proofErr w:type="spellEnd"/>
      <w:r w:rsidRPr="00644361">
        <w:rPr>
          <w:b/>
        </w:rPr>
        <w:t xml:space="preserve"> pierwszy_plik.txt</w:t>
      </w:r>
      <w:r>
        <w:rPr>
          <w:b/>
        </w:rPr>
        <w:t xml:space="preserve"> </w:t>
      </w:r>
      <w:r>
        <w:t xml:space="preserve">równie dobrze, gdy chcemy dodać wszystkie </w:t>
      </w:r>
      <w:r w:rsidR="007E352C">
        <w:t xml:space="preserve">nieśledzone pliki korzystamy z </w:t>
      </w:r>
      <w:r w:rsidRPr="00644361">
        <w:rPr>
          <w:b/>
        </w:rPr>
        <w:t xml:space="preserve">git </w:t>
      </w:r>
      <w:proofErr w:type="spellStart"/>
      <w:r w:rsidRPr="00644361">
        <w:rPr>
          <w:b/>
        </w:rPr>
        <w:t>add</w:t>
      </w:r>
      <w:proofErr w:type="spellEnd"/>
      <w:r w:rsidRPr="00644361">
        <w:rPr>
          <w:b/>
        </w:rPr>
        <w:t xml:space="preserve"> </w:t>
      </w:r>
      <w:r>
        <w:rPr>
          <w:b/>
        </w:rPr>
        <w:t>*</w:t>
      </w:r>
      <w:r w:rsidR="007E352C">
        <w:t>. J</w:t>
      </w:r>
      <w:r w:rsidR="00655998">
        <w:t xml:space="preserve">eżeli chcemy dodać tylko pliki .txt: </w:t>
      </w:r>
      <w:r w:rsidR="00655998" w:rsidRPr="00644361">
        <w:rPr>
          <w:b/>
        </w:rPr>
        <w:t xml:space="preserve">git </w:t>
      </w:r>
      <w:proofErr w:type="spellStart"/>
      <w:r w:rsidR="00655998" w:rsidRPr="00644361">
        <w:rPr>
          <w:b/>
        </w:rPr>
        <w:t>add</w:t>
      </w:r>
      <w:proofErr w:type="spellEnd"/>
      <w:r w:rsidR="00655998">
        <w:rPr>
          <w:b/>
        </w:rPr>
        <w:t xml:space="preserve"> *.txt</w:t>
      </w:r>
      <w:r w:rsidR="00655998">
        <w:t xml:space="preserve">. </w:t>
      </w:r>
      <w:r w:rsidR="007E352C">
        <w:t>Nowe f</w:t>
      </w:r>
      <w:r w:rsidR="00655998">
        <w:t xml:space="preserve">oldery w repozytorium nie są </w:t>
      </w:r>
      <w:r w:rsidR="007E352C">
        <w:t xml:space="preserve">uwzględniane. </w:t>
      </w:r>
    </w:p>
    <w:p w:rsidR="00491E51" w:rsidRPr="00644361" w:rsidRDefault="00491E51" w:rsidP="00F82612">
      <w:pPr>
        <w:pStyle w:val="Domylny"/>
      </w:pPr>
    </w:p>
    <w:p w:rsidR="003D3326" w:rsidRDefault="00FF6EAE" w:rsidP="00F82612">
      <w:pPr>
        <w:pStyle w:val="Domylny"/>
      </w:pPr>
      <w:r>
        <w:t>Aby przestać śledzić pliki konieczne jest skorzystanie z :</w:t>
      </w:r>
      <w:r w:rsidRPr="00FF6EAE">
        <w:t xml:space="preserve"> </w:t>
      </w:r>
    </w:p>
    <w:p w:rsidR="00D7677A" w:rsidRDefault="003D3326" w:rsidP="00F82612">
      <w:pPr>
        <w:pStyle w:val="Domylny"/>
      </w:pPr>
      <w:r w:rsidRPr="003D3326">
        <w:rPr>
          <w:b/>
        </w:rPr>
        <w:t xml:space="preserve">git </w:t>
      </w:r>
      <w:proofErr w:type="spellStart"/>
      <w:r w:rsidRPr="003D3326">
        <w:rPr>
          <w:b/>
        </w:rPr>
        <w:t>rm</w:t>
      </w:r>
      <w:proofErr w:type="spellEnd"/>
      <w:r w:rsidRPr="003D3326">
        <w:rPr>
          <w:b/>
        </w:rPr>
        <w:t xml:space="preserve"> -r --</w:t>
      </w:r>
      <w:proofErr w:type="spellStart"/>
      <w:r w:rsidRPr="003D3326">
        <w:rPr>
          <w:b/>
        </w:rPr>
        <w:t>cached</w:t>
      </w:r>
      <w:proofErr w:type="spellEnd"/>
      <w:r w:rsidRPr="003D3326">
        <w:rPr>
          <w:b/>
        </w:rPr>
        <w:t xml:space="preserve"> pierwszy_plik.txt</w:t>
      </w:r>
      <w:r>
        <w:t xml:space="preserve"> . Metoda ta umożliwia usunięcie z poczekalni wybranego pliku, nawet kiedy został już zatwierdzony. Jednak aby usunąć ze śledzenia plik zatwierdzony należy również zatwierdzić usunięcie (</w:t>
      </w:r>
      <w:proofErr w:type="spellStart"/>
      <w:r w:rsidRPr="001A0C2F">
        <w:rPr>
          <w:b/>
        </w:rPr>
        <w:t>commit</w:t>
      </w:r>
      <w:r w:rsidR="001A0C2F" w:rsidRPr="001A0C2F">
        <w:t>’</w:t>
      </w:r>
      <w:r>
        <w:t>y</w:t>
      </w:r>
      <w:proofErr w:type="spellEnd"/>
      <w:r>
        <w:t xml:space="preserve"> opisane są niżej).</w:t>
      </w:r>
    </w:p>
    <w:p w:rsidR="003D3326" w:rsidRDefault="003D3326" w:rsidP="00F82612">
      <w:pPr>
        <w:pStyle w:val="Domylny"/>
      </w:pPr>
    </w:p>
    <w:p w:rsidR="003D3326" w:rsidRDefault="003D3326" w:rsidP="00F82612">
      <w:pPr>
        <w:pStyle w:val="Domylny"/>
      </w:pPr>
      <w:r>
        <w:t xml:space="preserve">Każdy nowododany plik znajdujący się w poczekalni w celu potwierdzenia dokonanych zmian należy dodatkowo zatwierdzić opisując co w </w:t>
      </w:r>
      <w:r w:rsidR="001A0C2F">
        <w:t>danej</w:t>
      </w:r>
      <w:r>
        <w:t xml:space="preserve"> </w:t>
      </w:r>
      <w:r w:rsidR="001A0C2F">
        <w:t>migawce</w:t>
      </w:r>
      <w:r>
        <w:t xml:space="preserve"> zostało wykonane. Zatwierdzenie odbywa się poprzez komendę </w:t>
      </w:r>
      <w:proofErr w:type="spellStart"/>
      <w:r w:rsidRPr="001A0C2F">
        <w:rPr>
          <w:b/>
        </w:rPr>
        <w:t>commit</w:t>
      </w:r>
      <w:proofErr w:type="spellEnd"/>
      <w:r>
        <w:t xml:space="preserve">: </w:t>
      </w:r>
    </w:p>
    <w:p w:rsidR="00DD5DC4" w:rsidRDefault="00DD5DC4" w:rsidP="00F82612">
      <w:pPr>
        <w:pStyle w:val="Domylny"/>
      </w:pPr>
    </w:p>
    <w:p w:rsidR="00DD5DC4" w:rsidRPr="001A0C2F" w:rsidRDefault="00DD5DC4" w:rsidP="00F82612">
      <w:pPr>
        <w:pStyle w:val="Domylny"/>
        <w:rPr>
          <w:b/>
        </w:rPr>
      </w:pPr>
      <w:r w:rsidRPr="001A0C2F">
        <w:rPr>
          <w:b/>
        </w:rPr>
        <w:t xml:space="preserve">git </w:t>
      </w:r>
      <w:proofErr w:type="spellStart"/>
      <w:r w:rsidRPr="001A0C2F">
        <w:rPr>
          <w:b/>
        </w:rPr>
        <w:t>commit</w:t>
      </w:r>
      <w:proofErr w:type="spellEnd"/>
      <w:r w:rsidRPr="001A0C2F">
        <w:rPr>
          <w:b/>
        </w:rPr>
        <w:t xml:space="preserve"> –m „Nazwa dla </w:t>
      </w:r>
      <w:r w:rsidR="001A0C2F">
        <w:rPr>
          <w:b/>
        </w:rPr>
        <w:t>migawki</w:t>
      </w:r>
      <w:r w:rsidRPr="001A0C2F">
        <w:rPr>
          <w:b/>
        </w:rPr>
        <w:t>”</w:t>
      </w:r>
    </w:p>
    <w:p w:rsidR="00DD5DC4" w:rsidRDefault="00DD5DC4" w:rsidP="00F82612">
      <w:pPr>
        <w:pStyle w:val="Domylny"/>
      </w:pPr>
    </w:p>
    <w:p w:rsidR="001A0C2F" w:rsidRDefault="00DD5DC4" w:rsidP="00F82612">
      <w:pPr>
        <w:pStyle w:val="Domylny"/>
      </w:pPr>
      <w:r>
        <w:t xml:space="preserve">Po dodaniu </w:t>
      </w:r>
      <w:r w:rsidR="001A0C2F">
        <w:t>plików do poczekalni i zmodyfikowaniu go</w:t>
      </w:r>
      <w:r w:rsidR="00D05783">
        <w:t>,</w:t>
      </w:r>
      <w:r w:rsidR="001A0C2F">
        <w:t xml:space="preserve"> należy </w:t>
      </w:r>
      <w:proofErr w:type="spellStart"/>
      <w:r w:rsidR="001A0C2F">
        <w:t>podownie</w:t>
      </w:r>
      <w:proofErr w:type="spellEnd"/>
      <w:r w:rsidR="001A0C2F">
        <w:t xml:space="preserve"> dodać taki plik do poczekalni poleceniem </w:t>
      </w:r>
    </w:p>
    <w:p w:rsidR="00DD5DC4" w:rsidRPr="00D05783" w:rsidRDefault="001A0C2F" w:rsidP="00F82612">
      <w:pPr>
        <w:pStyle w:val="Domylny"/>
        <w:rPr>
          <w:lang w:val="en-US"/>
        </w:rPr>
      </w:pPr>
      <w:proofErr w:type="spellStart"/>
      <w:r w:rsidRPr="00D05783">
        <w:rPr>
          <w:b/>
          <w:lang w:val="en-US"/>
        </w:rPr>
        <w:t>git</w:t>
      </w:r>
      <w:proofErr w:type="spellEnd"/>
      <w:r w:rsidRPr="00D05783">
        <w:rPr>
          <w:b/>
          <w:lang w:val="en-US"/>
        </w:rPr>
        <w:t xml:space="preserve"> add &lt;</w:t>
      </w:r>
      <w:proofErr w:type="spellStart"/>
      <w:r w:rsidRPr="00D05783">
        <w:rPr>
          <w:b/>
          <w:lang w:val="en-US"/>
        </w:rPr>
        <w:t>nazwa_pliku</w:t>
      </w:r>
      <w:proofErr w:type="spellEnd"/>
      <w:r w:rsidRPr="00D05783">
        <w:rPr>
          <w:b/>
          <w:lang w:val="en-US"/>
        </w:rPr>
        <w:t>&gt;</w:t>
      </w:r>
      <w:r w:rsidRPr="00D05783">
        <w:rPr>
          <w:lang w:val="en-US"/>
        </w:rPr>
        <w:t xml:space="preserve">. </w:t>
      </w:r>
    </w:p>
    <w:p w:rsidR="00491E51" w:rsidRDefault="00491E51" w:rsidP="00F82612">
      <w:pPr>
        <w:pStyle w:val="Domylny"/>
        <w:rPr>
          <w:lang w:val="en-US"/>
        </w:rPr>
      </w:pPr>
    </w:p>
    <w:p w:rsidR="00D05783" w:rsidRPr="00D05783" w:rsidRDefault="00D05783" w:rsidP="00F82612">
      <w:pPr>
        <w:pStyle w:val="Domylny"/>
      </w:pPr>
      <w:r w:rsidRPr="00D05783">
        <w:t xml:space="preserve">Pliki zatwierdzone ale zmodyfikowane nie są </w:t>
      </w:r>
      <w:r>
        <w:t xml:space="preserve">uwzględniane przy </w:t>
      </w:r>
      <w:proofErr w:type="spellStart"/>
      <w:r>
        <w:t>commitach</w:t>
      </w:r>
      <w:proofErr w:type="spellEnd"/>
      <w:r>
        <w:t>.</w:t>
      </w:r>
    </w:p>
    <w:p w:rsidR="00D05783" w:rsidRPr="00D05783" w:rsidRDefault="00D05783">
      <w:pPr>
        <w:rPr>
          <w:rFonts w:ascii="Lucida Console" w:hAnsi="Lucida Console" w:cs="Lucida Console"/>
          <w:color w:val="00BF00"/>
          <w:sz w:val="18"/>
          <w:szCs w:val="18"/>
        </w:rPr>
      </w:pPr>
      <w:r w:rsidRPr="00D05783">
        <w:rPr>
          <w:rFonts w:ascii="Lucida Console" w:hAnsi="Lucida Console" w:cs="Lucida Console"/>
          <w:color w:val="00BF00"/>
          <w:sz w:val="18"/>
          <w:szCs w:val="18"/>
        </w:rPr>
        <w:br w:type="page"/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5783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Dominik@weirdFISH</w:t>
      </w:r>
      <w:proofErr w:type="spellEnd"/>
      <w:r w:rsidRPr="00D057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_ </w:t>
      </w:r>
      <w:r w:rsidRPr="00D057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57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D05783">
        <w:rPr>
          <w:rFonts w:ascii="Lucida Console" w:hAnsi="Lucida Console" w:cs="Lucida Console"/>
          <w:color w:val="BFBF00"/>
          <w:sz w:val="18"/>
          <w:szCs w:val="18"/>
          <w:lang w:val="en-US"/>
        </w:rPr>
        <w:t>jest_GIT</w:t>
      </w:r>
      <w:proofErr w:type="spellEnd"/>
      <w:r w:rsidRPr="00D057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057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057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D05783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05783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5783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lol.txt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5783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pierwszy_plik.txt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5783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qwe.txt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5783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qweqwe.txt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057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057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5783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qweqwe.txt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057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05783" w:rsidRP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D0578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qweqwe</w:t>
      </w:r>
      <w:proofErr w:type="spellEnd"/>
    </w:p>
    <w:p w:rsidR="00D05783" w:rsidRDefault="00D05783" w:rsidP="00D0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qweqwe.c</w:t>
      </w:r>
      <w:proofErr w:type="spellEnd"/>
    </w:p>
    <w:p w:rsidR="00D05783" w:rsidRDefault="00D05783" w:rsidP="00F82612">
      <w:pPr>
        <w:pStyle w:val="Domylny"/>
      </w:pPr>
    </w:p>
    <w:p w:rsidR="00D05783" w:rsidRDefault="00D05783" w:rsidP="00F82612">
      <w:pPr>
        <w:pStyle w:val="Domylny"/>
      </w:pPr>
      <w:r>
        <w:t xml:space="preserve">Gdy w takim przypadku zatwierdzimy wszystkie zmiany plik qweqwe.txt, który będąc w poczekalni został zmodyfikowany nie zostanie zatwierdzony. </w:t>
      </w:r>
    </w:p>
    <w:p w:rsidR="004F14ED" w:rsidRDefault="004F14ED" w:rsidP="00F82612">
      <w:pPr>
        <w:pStyle w:val="Domylny"/>
      </w:pPr>
      <w:r>
        <w:t>Po zatwierdzeniu zmian (</w:t>
      </w:r>
      <w:proofErr w:type="spellStart"/>
      <w:r>
        <w:t>zacommitowaniu</w:t>
      </w:r>
      <w:proofErr w:type="spellEnd"/>
      <w:r>
        <w:t xml:space="preserve">), aby sprawdzić, które pliki aktualnie są obserwowane posługujemy się poleceniem: </w:t>
      </w:r>
      <w:r>
        <w:br/>
      </w:r>
      <w:r w:rsidRPr="004F14ED">
        <w:rPr>
          <w:b/>
        </w:rPr>
        <w:t xml:space="preserve">git </w:t>
      </w:r>
      <w:proofErr w:type="spellStart"/>
      <w:r w:rsidRPr="004F14ED">
        <w:rPr>
          <w:b/>
        </w:rPr>
        <w:t>ls-files</w:t>
      </w:r>
      <w:proofErr w:type="spellEnd"/>
      <w:r>
        <w:t xml:space="preserve"> .</w:t>
      </w:r>
    </w:p>
    <w:p w:rsidR="004F14ED" w:rsidRDefault="004F14ED" w:rsidP="00F82612">
      <w:pPr>
        <w:pStyle w:val="Domylny"/>
      </w:pPr>
      <w:r>
        <w:t xml:space="preserve">Pliki dodane będące w poczekalni, a jeszcze nie zatwierdzone również zostaną wyświetlone. </w:t>
      </w:r>
    </w:p>
    <w:p w:rsidR="00DF2105" w:rsidRPr="004F14ED" w:rsidRDefault="00DF2105" w:rsidP="00F82612">
      <w:pPr>
        <w:pStyle w:val="Domylny"/>
      </w:pPr>
    </w:p>
    <w:sectPr w:rsidR="00DF2105" w:rsidRPr="004F14ED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6CF" w:rsidRDefault="008A16CF">
      <w:pPr>
        <w:spacing w:after="0" w:line="240" w:lineRule="auto"/>
      </w:pPr>
      <w:r>
        <w:separator/>
      </w:r>
    </w:p>
    <w:p w:rsidR="008A16CF" w:rsidRDefault="008A16CF"/>
  </w:endnote>
  <w:endnote w:type="continuationSeparator" w:id="0">
    <w:p w:rsidR="008A16CF" w:rsidRDefault="008A16CF">
      <w:pPr>
        <w:spacing w:after="0" w:line="240" w:lineRule="auto"/>
      </w:pPr>
      <w:r>
        <w:continuationSeparator/>
      </w:r>
    </w:p>
    <w:p w:rsidR="008A16CF" w:rsidRDefault="008A16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75" w:rsidRDefault="00D81075">
    <w:pPr>
      <w:jc w:val="right"/>
    </w:pPr>
  </w:p>
  <w:p w:rsidR="00D81075" w:rsidRDefault="00233725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D81075" w:rsidRDefault="00233725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FCFDE01" id="Grupa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9Jc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g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u5/SX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D81075" w:rsidRDefault="00D81075">
    <w:pPr>
      <w:pStyle w:val="Bezodstpw"/>
      <w:rPr>
        <w:sz w:val="2"/>
        <w:szCs w:val="2"/>
      </w:rPr>
    </w:pPr>
  </w:p>
  <w:p w:rsidR="00D81075" w:rsidRDefault="00D81075"/>
  <w:p w:rsidR="00D81075" w:rsidRDefault="00D81075"/>
  <w:p w:rsidR="00D81075" w:rsidRDefault="00D81075"/>
  <w:p w:rsidR="005C476C" w:rsidRDefault="005C476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75" w:rsidRDefault="00233725" w:rsidP="00B2317D"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164DD8">
      <w:rPr>
        <w:noProof/>
        <w:color w:val="6076B4" w:themeColor="accent1"/>
      </w:rPr>
      <w:t>3</w:t>
    </w:r>
    <w:r>
      <w:rPr>
        <w:color w:val="6076B4" w:themeColor="accent1"/>
      </w:rPr>
      <w:fldChar w:fldCharType="end"/>
    </w:r>
  </w:p>
  <w:p w:rsidR="005C476C" w:rsidRDefault="005C476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6CF" w:rsidRDefault="008A16CF">
      <w:pPr>
        <w:spacing w:after="0" w:line="240" w:lineRule="auto"/>
      </w:pPr>
      <w:r>
        <w:separator/>
      </w:r>
    </w:p>
    <w:p w:rsidR="008A16CF" w:rsidRDefault="008A16CF"/>
  </w:footnote>
  <w:footnote w:type="continuationSeparator" w:id="0">
    <w:p w:rsidR="008A16CF" w:rsidRDefault="008A16CF">
      <w:pPr>
        <w:spacing w:after="0" w:line="240" w:lineRule="auto"/>
      </w:pPr>
      <w:r>
        <w:continuationSeparator/>
      </w:r>
    </w:p>
    <w:p w:rsidR="008A16CF" w:rsidRDefault="008A16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Tytuł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81075" w:rsidRDefault="00B2317D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GIT(HUB) – NAUKA</w:t>
        </w:r>
      </w:p>
    </w:sdtContent>
  </w:sdt>
  <w:p w:rsidR="00D81075" w:rsidRDefault="00233725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  <w:p w:rsidR="005C476C" w:rsidRDefault="005C47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08"/>
    <w:rsid w:val="0011790F"/>
    <w:rsid w:val="00125388"/>
    <w:rsid w:val="00164DD8"/>
    <w:rsid w:val="00194458"/>
    <w:rsid w:val="001A0C2F"/>
    <w:rsid w:val="001D46CE"/>
    <w:rsid w:val="00233725"/>
    <w:rsid w:val="002D7208"/>
    <w:rsid w:val="00377DFF"/>
    <w:rsid w:val="003D3326"/>
    <w:rsid w:val="003F4BC8"/>
    <w:rsid w:val="00491E51"/>
    <w:rsid w:val="004F14ED"/>
    <w:rsid w:val="005C476C"/>
    <w:rsid w:val="00644361"/>
    <w:rsid w:val="00655998"/>
    <w:rsid w:val="00666583"/>
    <w:rsid w:val="007E352C"/>
    <w:rsid w:val="008A16CF"/>
    <w:rsid w:val="00901E82"/>
    <w:rsid w:val="00914CCA"/>
    <w:rsid w:val="009854A1"/>
    <w:rsid w:val="009A6DCC"/>
    <w:rsid w:val="00B2317D"/>
    <w:rsid w:val="00BB1EEC"/>
    <w:rsid w:val="00CF5826"/>
    <w:rsid w:val="00D05783"/>
    <w:rsid w:val="00D7677A"/>
    <w:rsid w:val="00D81075"/>
    <w:rsid w:val="00DD5DC4"/>
    <w:rsid w:val="00DF2105"/>
    <w:rsid w:val="00EA45AD"/>
    <w:rsid w:val="00EE0FA4"/>
    <w:rsid w:val="00F17699"/>
    <w:rsid w:val="00F82612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ED985F-A3A6-46AE-BA7F-FEB93751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rFonts w:eastAsiaTheme="minorEastAsia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auto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auto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aps w:val="0"/>
      <w:smallCaps w:val="0"/>
      <w:color w:val="auto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auto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caps w:val="0"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customStyle="1" w:styleId="Domylny">
    <w:name w:val="Domyślny"/>
    <w:basedOn w:val="Normalny"/>
    <w:link w:val="DomylnyZnak"/>
    <w:qFormat/>
    <w:rsid w:val="0011790F"/>
    <w:pPr>
      <w:autoSpaceDE w:val="0"/>
      <w:autoSpaceDN w:val="0"/>
      <w:adjustRightInd w:val="0"/>
      <w:spacing w:after="0" w:line="240" w:lineRule="auto"/>
    </w:pPr>
    <w:rPr>
      <w:rFonts w:ascii="Lucida Console" w:hAnsi="Lucida Console" w:cs="Lucida Console"/>
      <w:sz w:val="18"/>
      <w:szCs w:val="18"/>
    </w:rPr>
  </w:style>
  <w:style w:type="character" w:customStyle="1" w:styleId="DomylnyZnak">
    <w:name w:val="Domyślny Znak"/>
    <w:basedOn w:val="Domylnaczcionkaakapitu"/>
    <w:link w:val="Domylny"/>
    <w:rsid w:val="0011790F"/>
    <w:rPr>
      <w:rFonts w:ascii="Lucida Console" w:hAnsi="Lucida Console" w:cs="Lucida Consol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4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k\AppData\Roaming\Microsoft\Szablony\Raport%20(projekt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EE3A41CD544F4181BD55850695C7D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4A8CDF9-E667-4B3A-AAB3-0EA7DE001DC9}"/>
      </w:docPartPr>
      <w:docPartBody>
        <w:p w:rsidR="00A6483B" w:rsidRDefault="00F9673B">
          <w:pPr>
            <w:pStyle w:val="91EE3A41CD544F4181BD55850695C7D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95760F38D510464BAE22F67DE09125D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A45E58-96D8-4AEB-A49E-1C907E5B92FB}"/>
      </w:docPartPr>
      <w:docPartBody>
        <w:p w:rsidR="00A6483B" w:rsidRDefault="00F9673B">
          <w:pPr>
            <w:pStyle w:val="95760F38D510464BAE22F67DE09125D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13D40792322D4412BE9EB3D5B1E002B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4A5FC8-9BD9-4B07-A105-0B2B61D14FE1}"/>
      </w:docPartPr>
      <w:docPartBody>
        <w:p w:rsidR="00A6483B" w:rsidRDefault="00F9673B">
          <w:pPr>
            <w:pStyle w:val="13D40792322D4412BE9EB3D5B1E002B4"/>
          </w:pPr>
          <w:r>
            <w:t>[Wpisz tutaj streszczenie dokumentu. Streszczenie to zwykle krótkie podsumowanie zawartości dokumentu. Wpisz tutaj streszczenie dokumentu. Streszczenie to zwykle krótkie podsumowanie zawartości dokumentu.]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3B"/>
    <w:rsid w:val="00460297"/>
    <w:rsid w:val="00A6483B"/>
    <w:rsid w:val="00F9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1EE3A41CD544F4181BD55850695C7D0">
    <w:name w:val="91EE3A41CD544F4181BD55850695C7D0"/>
  </w:style>
  <w:style w:type="paragraph" w:customStyle="1" w:styleId="95760F38D510464BAE22F67DE09125D3">
    <w:name w:val="95760F38D510464BAE22F67DE09125D3"/>
  </w:style>
  <w:style w:type="paragraph" w:customStyle="1" w:styleId="13D40792322D4412BE9EB3D5B1E002B4">
    <w:name w:val="13D40792322D4412BE9EB3D5B1E002B4"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18EC63234A94AC0BAFD89577550DC7A">
    <w:name w:val="118EC63234A94AC0BAFD89577550D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312BD-AB0F-45A3-B603-C1D8E39D4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14750A7-F66C-4017-AE3A-CA084735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Executive)</Template>
  <TotalTime>1772</TotalTime>
  <Pages>5</Pages>
  <Words>1132</Words>
  <Characters>6793</Characters>
  <Application>Microsoft Office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GIT(HUB) – NAUKA</vt:lpstr>
      <vt:lpstr/>
    </vt:vector>
  </TitlesOfParts>
  <Company/>
  <LinksUpToDate>false</LinksUpToDate>
  <CharactersWithSpaces>7910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GIT(HUB) – NAUKA</dc:title>
  <dc:subject>Podstawowe komendy</dc:subject>
  <dc:creator>Dominik</dc:creator>
  <cp:keywords/>
  <cp:lastModifiedBy>Dominik</cp:lastModifiedBy>
  <cp:revision>2</cp:revision>
  <cp:lastPrinted>2009-08-05T20:41:00Z</cp:lastPrinted>
  <dcterms:created xsi:type="dcterms:W3CDTF">2016-04-08T11:10:00Z</dcterms:created>
  <dcterms:modified xsi:type="dcterms:W3CDTF">2016-04-10T13:12:00Z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